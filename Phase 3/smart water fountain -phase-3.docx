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8583"/>
      </w:tblGrid>
      <w:tr w:rsidR="00C37555" w:rsidRPr="00C37555" w14:paraId="4FDB8782" w14:textId="77777777" w:rsidTr="00A16ACC">
        <w:tc>
          <w:tcPr>
            <w:tcW w:w="8573" w:type="dxa"/>
          </w:tcPr>
          <w:p w14:paraId="2324A505" w14:textId="3BB2D6F4" w:rsidR="00C37555" w:rsidRPr="00C37555" w:rsidRDefault="00A16ACC" w:rsidP="00BF4985">
            <w:pPr>
              <w:pStyle w:val="Title"/>
            </w:pPr>
            <w:r>
              <w:t xml:space="preserve">Smart water fountain </w:t>
            </w:r>
          </w:p>
        </w:tc>
      </w:tr>
      <w:tr w:rsidR="00C37555" w:rsidRPr="00C37555" w14:paraId="425D135F" w14:textId="77777777" w:rsidTr="00A16ACC">
        <w:tc>
          <w:tcPr>
            <w:tcW w:w="8573" w:type="dxa"/>
          </w:tcPr>
          <w:p w14:paraId="33EA6623" w14:textId="46DD4A4C" w:rsidR="00C37555" w:rsidRPr="00C37555" w:rsidRDefault="00A16ACC" w:rsidP="00BF4985">
            <w:pPr>
              <w:pStyle w:val="Subtitle"/>
            </w:pPr>
            <w:r>
              <w:t xml:space="preserve">Phase-3 </w:t>
            </w:r>
          </w:p>
        </w:tc>
      </w:tr>
    </w:tbl>
    <w:p w14:paraId="0C741FF4" w14:textId="77777777" w:rsidR="00347628" w:rsidRDefault="00347628">
      <w:pPr>
        <w:pStyle w:val="Date"/>
      </w:pPr>
      <w:r>
        <w:t xml:space="preserve">[10/15, 9:19 PM] </w:t>
      </w:r>
      <w:proofErr w:type="spellStart"/>
      <w:r>
        <w:t>Нитиш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t xml:space="preserve">: Project Title: </w:t>
      </w:r>
      <w:proofErr w:type="spellStart"/>
      <w:r>
        <w:t>IoT</w:t>
      </w:r>
      <w:proofErr w:type="spellEnd"/>
      <w:r>
        <w:t>-Enabled Smart Public Water Fountains: Enhancing Efficiency and Transparency</w:t>
      </w:r>
    </w:p>
    <w:p w14:paraId="5DFA7A14" w14:textId="77777777" w:rsidR="00347628" w:rsidRDefault="00347628" w:rsidP="00347628">
      <w:pPr>
        <w:pStyle w:val="Heading1"/>
      </w:pPr>
    </w:p>
    <w:p w14:paraId="6D2A3212" w14:textId="6A53430C" w:rsidR="00347628" w:rsidRDefault="00347628" w:rsidP="00347628">
      <w:r>
        <w:t>Project Objectives:</w:t>
      </w:r>
    </w:p>
    <w:p w14:paraId="06CFD075" w14:textId="77777777" w:rsidR="00347628" w:rsidRDefault="00347628" w:rsidP="00347628">
      <w:r>
        <w:t xml:space="preserve">1. Implement </w:t>
      </w:r>
      <w:proofErr w:type="spellStart"/>
      <w:r>
        <w:t>IoT</w:t>
      </w:r>
      <w:proofErr w:type="spellEnd"/>
      <w:r>
        <w:t xml:space="preserve"> sensors to monitor and control water flow in public fountains.</w:t>
      </w:r>
    </w:p>
    <w:p w14:paraId="6D7CCBFA" w14:textId="77777777" w:rsidR="00347628" w:rsidRDefault="00347628" w:rsidP="00347628">
      <w:r>
        <w:t>2. Detect malfunctions or irregularities in water fountain operations.</w:t>
      </w:r>
    </w:p>
    <w:p w14:paraId="67AA2DDA" w14:textId="77777777" w:rsidR="00347628" w:rsidRDefault="00347628" w:rsidP="00347628">
      <w:r>
        <w:t>3. Develop a real-time status platform to provide information to residents.</w:t>
      </w:r>
    </w:p>
    <w:p w14:paraId="7582B54B" w14:textId="77777777" w:rsidR="00347628" w:rsidRDefault="00347628" w:rsidP="00347628">
      <w:r>
        <w:t xml:space="preserve">4. Integrate </w:t>
      </w:r>
      <w:proofErr w:type="spellStart"/>
      <w:r>
        <w:t>IoT</w:t>
      </w:r>
      <w:proofErr w:type="spellEnd"/>
      <w:r>
        <w:t xml:space="preserve"> sensors, the platform, and water fountains using </w:t>
      </w:r>
      <w:proofErr w:type="spellStart"/>
      <w:r>
        <w:t>LoRa</w:t>
      </w:r>
      <w:proofErr w:type="spellEnd"/>
      <w:r>
        <w:t xml:space="preserve"> technology and Python</w:t>
      </w:r>
    </w:p>
    <w:p w14:paraId="5B57E6A5" w14:textId="77777777" w:rsidR="00347628" w:rsidRDefault="00347628" w:rsidP="00347628"/>
    <w:p w14:paraId="3E28D39E" w14:textId="327205DE" w:rsidR="00347628" w:rsidRDefault="00347628" w:rsidP="00347628">
      <w:r>
        <w:t>Project Phases and Deliverables:</w:t>
      </w:r>
    </w:p>
    <w:p w14:paraId="3F4B2060" w14:textId="77777777" w:rsidR="00347628" w:rsidRDefault="00347628" w:rsidP="00347628"/>
    <w:p w14:paraId="4025E3C2" w14:textId="77777777" w:rsidR="00347628" w:rsidRDefault="00347628" w:rsidP="00347628">
      <w:r>
        <w:t>1. **Research and Planning:**</w:t>
      </w:r>
    </w:p>
    <w:p w14:paraId="089F5E00" w14:textId="77777777" w:rsidR="00347628" w:rsidRDefault="00347628" w:rsidP="00347628">
      <w:r>
        <w:t xml:space="preserve">   - Conduct market research on </w:t>
      </w:r>
      <w:proofErr w:type="spellStart"/>
      <w:r>
        <w:t>IoT</w:t>
      </w:r>
      <w:proofErr w:type="spellEnd"/>
      <w:r>
        <w:t xml:space="preserve"> sensors and </w:t>
      </w:r>
      <w:proofErr w:type="spellStart"/>
      <w:r>
        <w:t>LoRa</w:t>
      </w:r>
      <w:proofErr w:type="spellEnd"/>
      <w:r>
        <w:t xml:space="preserve"> technology for water fountains.</w:t>
      </w:r>
    </w:p>
    <w:p w14:paraId="64E5D547" w14:textId="77777777" w:rsidR="00347628" w:rsidRDefault="00347628" w:rsidP="00347628">
      <w:r>
        <w:t xml:space="preserve">   - Define specific requirements for the </w:t>
      </w:r>
      <w:proofErr w:type="spellStart"/>
      <w:r>
        <w:t>IoT</w:t>
      </w:r>
      <w:proofErr w:type="spellEnd"/>
      <w:r>
        <w:t xml:space="preserve"> sensors and the status platform.</w:t>
      </w:r>
    </w:p>
    <w:p w14:paraId="6033F63C" w14:textId="77777777" w:rsidR="00347628" w:rsidRDefault="00347628" w:rsidP="00347628"/>
    <w:p w14:paraId="447A35C9" w14:textId="77777777" w:rsidR="00347628" w:rsidRDefault="00347628" w:rsidP="00347628">
      <w:r>
        <w:t xml:space="preserve">2. **Designing the </w:t>
      </w:r>
      <w:proofErr w:type="spellStart"/>
      <w:r>
        <w:t>IoT</w:t>
      </w:r>
      <w:proofErr w:type="spellEnd"/>
      <w:r>
        <w:t xml:space="preserve"> Sensor System:**</w:t>
      </w:r>
    </w:p>
    <w:p w14:paraId="1F6E3FA1" w14:textId="77777777" w:rsidR="00347628" w:rsidRDefault="00347628" w:rsidP="00347628">
      <w:r>
        <w:t xml:space="preserve">   - Develop a schematic diagram for the </w:t>
      </w:r>
      <w:proofErr w:type="spellStart"/>
      <w:r>
        <w:t>IoT</w:t>
      </w:r>
      <w:proofErr w:type="spellEnd"/>
      <w:r>
        <w:t xml:space="preserve"> sensor system to control water flow.</w:t>
      </w:r>
    </w:p>
    <w:p w14:paraId="638BD4A2" w14:textId="77777777" w:rsidR="00347628" w:rsidRDefault="00347628" w:rsidP="00347628">
      <w:r>
        <w:t xml:space="preserve">   - Choose appropriate sensors for measuring water flow and detecting malfunctions.</w:t>
      </w:r>
    </w:p>
    <w:p w14:paraId="06694031" w14:textId="77777777" w:rsidR="00347628" w:rsidRDefault="00347628" w:rsidP="00347628">
      <w:r>
        <w:t xml:space="preserve">   - Design the architecture for data transmission and reception using </w:t>
      </w:r>
      <w:proofErr w:type="spellStart"/>
      <w:r>
        <w:t>LoRa</w:t>
      </w:r>
      <w:proofErr w:type="spellEnd"/>
      <w:r>
        <w:t xml:space="preserve"> technology.</w:t>
      </w:r>
    </w:p>
    <w:p w14:paraId="0ED05C83" w14:textId="77777777" w:rsidR="00347628" w:rsidRDefault="00347628" w:rsidP="00347628"/>
    <w:p w14:paraId="6A79D6B8" w14:textId="77777777" w:rsidR="00347628" w:rsidRDefault="00347628" w:rsidP="00347628">
      <w:r>
        <w:t>3. **Prototyping and Testing:**</w:t>
      </w:r>
    </w:p>
    <w:p w14:paraId="5F2F3579" w14:textId="77777777" w:rsidR="00347628" w:rsidRDefault="00347628" w:rsidP="00347628">
      <w:r>
        <w:t xml:space="preserve">   - Build a prototype of the </w:t>
      </w:r>
      <w:proofErr w:type="spellStart"/>
      <w:r>
        <w:t>IoT</w:t>
      </w:r>
      <w:proofErr w:type="spellEnd"/>
      <w:r>
        <w:t xml:space="preserve"> sensor system and integrate it with a water fountain.</w:t>
      </w:r>
    </w:p>
    <w:p w14:paraId="31233AA0" w14:textId="77777777" w:rsidR="00347628" w:rsidRDefault="00347628" w:rsidP="00347628">
      <w:r>
        <w:t xml:space="preserve">   - Conduct rigorous testing to ensure accurate water flow control and malfunction detection.</w:t>
      </w:r>
    </w:p>
    <w:p w14:paraId="2F8CD388" w14:textId="77777777" w:rsidR="00347628" w:rsidRDefault="00347628" w:rsidP="00347628"/>
    <w:p w14:paraId="489BE637" w14:textId="77777777" w:rsidR="00347628" w:rsidRDefault="00347628" w:rsidP="00347628">
      <w:r>
        <w:t>4. **Developing the Water Fountain Status Platform:**</w:t>
      </w:r>
    </w:p>
    <w:p w14:paraId="1FDBB5B5" w14:textId="77777777" w:rsidR="00347628" w:rsidRDefault="00347628" w:rsidP="00347628">
      <w:r>
        <w:t xml:space="preserve">   - Create a user-friendly interface for the status platform.</w:t>
      </w:r>
    </w:p>
    <w:p w14:paraId="4AD69F8B" w14:textId="77777777" w:rsidR="00347628" w:rsidRDefault="00347628" w:rsidP="00347628">
      <w:r>
        <w:t xml:space="preserve">   - Design a backend system to process and display real-time data from the </w:t>
      </w:r>
      <w:proofErr w:type="spellStart"/>
      <w:r>
        <w:t>IoT</w:t>
      </w:r>
      <w:proofErr w:type="spellEnd"/>
      <w:r>
        <w:t xml:space="preserve"> sensors.</w:t>
      </w:r>
    </w:p>
    <w:p w14:paraId="26B37994" w14:textId="77777777" w:rsidR="00347628" w:rsidRDefault="00347628" w:rsidP="00347628">
      <w:r>
        <w:t xml:space="preserve">   - Implement a notification system to alert residents of fountain status changes.</w:t>
      </w:r>
    </w:p>
    <w:p w14:paraId="4E4BF3B0" w14:textId="77777777" w:rsidR="00347628" w:rsidRDefault="00347628" w:rsidP="00347628"/>
    <w:p w14:paraId="52D0875F" w14:textId="77777777" w:rsidR="00347628" w:rsidRDefault="00347628" w:rsidP="00347628">
      <w:r>
        <w:t>5. **Integration and Connectivity:**</w:t>
      </w:r>
    </w:p>
    <w:p w14:paraId="24E61896" w14:textId="77777777" w:rsidR="00347628" w:rsidRDefault="00347628" w:rsidP="00347628">
      <w:r>
        <w:t xml:space="preserve">   - Integrate the </w:t>
      </w:r>
      <w:proofErr w:type="spellStart"/>
      <w:r>
        <w:t>IoT</w:t>
      </w:r>
      <w:proofErr w:type="spellEnd"/>
      <w:r>
        <w:t xml:space="preserve"> sensor system with the water fountains in a controlled environment.</w:t>
      </w:r>
    </w:p>
    <w:p w14:paraId="2A49FA80" w14:textId="77777777" w:rsidR="00347628" w:rsidRDefault="00347628" w:rsidP="00347628">
      <w:r>
        <w:t xml:space="preserve">   - Establish a secure and reliable communication link between the </w:t>
      </w:r>
      <w:proofErr w:type="spellStart"/>
      <w:r>
        <w:t>IoT</w:t>
      </w:r>
      <w:proofErr w:type="spellEnd"/>
      <w:r>
        <w:t xml:space="preserve"> sensors and the status platform using </w:t>
      </w:r>
      <w:proofErr w:type="spellStart"/>
      <w:r>
        <w:t>LoRa</w:t>
      </w:r>
      <w:proofErr w:type="spellEnd"/>
      <w:r>
        <w:t xml:space="preserve"> technology.</w:t>
      </w:r>
    </w:p>
    <w:p w14:paraId="731BC954" w14:textId="77777777" w:rsidR="00347628" w:rsidRDefault="00347628" w:rsidP="00347628"/>
    <w:p w14:paraId="0C078AA3" w14:textId="77777777" w:rsidR="00347628" w:rsidRDefault="00347628" w:rsidP="00347628">
      <w:r>
        <w:t>6. **Pilot Deployment and User Feedback:**</w:t>
      </w:r>
    </w:p>
    <w:p w14:paraId="185E5114" w14:textId="77777777" w:rsidR="00347628" w:rsidRDefault="00347628" w:rsidP="00347628">
      <w:r>
        <w:t xml:space="preserve">   - Deploy the integrated system in a pilot area with multiple public fountains.</w:t>
      </w:r>
    </w:p>
    <w:p w14:paraId="75593924" w14:textId="77777777" w:rsidR="00347628" w:rsidRDefault="00347628" w:rsidP="00347628">
      <w:r>
        <w:t xml:space="preserve">   - Gather feedback from residents and make necessary adjustments to improve the system.</w:t>
      </w:r>
    </w:p>
    <w:p w14:paraId="7AF201DA" w14:textId="77777777" w:rsidR="00347628" w:rsidRDefault="00347628" w:rsidP="00347628"/>
    <w:p w14:paraId="313DF811" w14:textId="77777777" w:rsidR="00347628" w:rsidRDefault="00347628" w:rsidP="00347628">
      <w:r>
        <w:t>7. **Full-Scale Deployment:**</w:t>
      </w:r>
    </w:p>
    <w:p w14:paraId="31625EFF" w14:textId="77777777" w:rsidR="00347628" w:rsidRDefault="00347628" w:rsidP="00347628">
      <w:r>
        <w:t xml:space="preserve">   - Roll out the enhanced water fountain system across designated public areas.</w:t>
      </w:r>
    </w:p>
    <w:p w14:paraId="25E326AB" w14:textId="77777777" w:rsidR="00347628" w:rsidRDefault="00347628" w:rsidP="00347628">
      <w:r>
        <w:t xml:space="preserve">   - Ensure scalability, stability, and sustainability of the system.</w:t>
      </w:r>
    </w:p>
    <w:p w14:paraId="164F3348" w14:textId="77777777" w:rsidR="00347628" w:rsidRDefault="00347628" w:rsidP="00347628"/>
    <w:p w14:paraId="776F1DBB" w14:textId="77777777" w:rsidR="00347628" w:rsidRDefault="00347628" w:rsidP="00347628">
      <w:r>
        <w:t>8. **Documentation and Knowledge Sharing:**</w:t>
      </w:r>
    </w:p>
    <w:p w14:paraId="7CD48132" w14:textId="77777777" w:rsidR="00347628" w:rsidRDefault="00347628" w:rsidP="00347628">
      <w:r>
        <w:t xml:space="preserve">   - Document the entire project including system architecture, code, and operational procedures.</w:t>
      </w:r>
    </w:p>
    <w:p w14:paraId="7F6D5B83" w14:textId="77777777" w:rsidR="00347628" w:rsidRDefault="00347628" w:rsidP="00347628">
      <w:r>
        <w:t xml:space="preserve">   - Share the project findings, challenges, and solutions with the community and interested stakeholders.</w:t>
      </w:r>
    </w:p>
    <w:p w14:paraId="215CB6A4" w14:textId="77777777" w:rsidR="00347628" w:rsidRDefault="00347628" w:rsidP="00347628"/>
    <w:p w14:paraId="7CD76367" w14:textId="0CD8991E" w:rsidR="00347628" w:rsidRDefault="00347628" w:rsidP="00347628">
      <w:r>
        <w:t xml:space="preserve"> Technologies Utilized:</w:t>
      </w:r>
    </w:p>
    <w:p w14:paraId="6E0D5E9A" w14:textId="77777777" w:rsidR="00347628" w:rsidRDefault="00347628" w:rsidP="00347628">
      <w:r>
        <w:t xml:space="preserve">- **Hardware:** </w:t>
      </w:r>
      <w:proofErr w:type="spellStart"/>
      <w:r>
        <w:t>IoT</w:t>
      </w:r>
      <w:proofErr w:type="spellEnd"/>
      <w:r>
        <w:t xml:space="preserve"> sensors, microcontrollers, </w:t>
      </w:r>
      <w:proofErr w:type="spellStart"/>
      <w:r>
        <w:t>LoRa</w:t>
      </w:r>
      <w:proofErr w:type="spellEnd"/>
      <w:r>
        <w:t xml:space="preserve"> communication modules.</w:t>
      </w:r>
    </w:p>
    <w:p w14:paraId="11F32146" w14:textId="6B6919FF" w:rsidR="00347628" w:rsidRDefault="00347628" w:rsidP="00347628">
      <w:r>
        <w:t>- **Software:** Python for data processing and backend, HTML/CSS/JavaScript for the platform’s front end.</w:t>
      </w:r>
    </w:p>
    <w:p w14:paraId="3750407D" w14:textId="77777777" w:rsidR="00347628" w:rsidRDefault="00347628" w:rsidP="00347628"/>
    <w:p w14:paraId="1CC6CEE2" w14:textId="565F693A" w:rsidR="00347628" w:rsidRDefault="00347628" w:rsidP="00347628">
      <w:r>
        <w:t xml:space="preserve"> Expected Benefits:</w:t>
      </w:r>
    </w:p>
    <w:p w14:paraId="11FB74EB" w14:textId="77777777" w:rsidR="00347628" w:rsidRDefault="00347628" w:rsidP="00347628">
      <w:r>
        <w:t>- Improved water conservation and efficiency through controlled water flow.</w:t>
      </w:r>
    </w:p>
    <w:p w14:paraId="76C1136A" w14:textId="77777777" w:rsidR="00347628" w:rsidRDefault="00347628" w:rsidP="00347628">
      <w:r>
        <w:t>- Timely detection and resolution of malfunctions, reducing downtime.</w:t>
      </w:r>
    </w:p>
    <w:p w14:paraId="6812C49D" w14:textId="77777777" w:rsidR="00347628" w:rsidRDefault="00347628" w:rsidP="00347628">
      <w:r>
        <w:t>- Enhanced user experience by providing real-time fountain status information to residents.</w:t>
      </w:r>
    </w:p>
    <w:p w14:paraId="330DA5A9" w14:textId="77777777" w:rsidR="00347628" w:rsidRDefault="00347628" w:rsidP="00347628">
      <w:r>
        <w:t>- Promoting sustainable practices and community engagement in water usage.</w:t>
      </w:r>
    </w:p>
    <w:p w14:paraId="2D990A14" w14:textId="168FC22B" w:rsidR="00347628" w:rsidRDefault="00347628" w:rsidP="00347628">
      <w:r>
        <w:t xml:space="preserve">smart water fountain </w:t>
      </w:r>
      <w:r w:rsidR="00647873">
        <w:t xml:space="preserve">project </w:t>
      </w:r>
      <w:r>
        <w:t xml:space="preserve"> some key objectives </w:t>
      </w:r>
    </w:p>
    <w:p w14:paraId="63247841" w14:textId="77777777" w:rsidR="00347628" w:rsidRDefault="00347628" w:rsidP="00347628"/>
    <w:p w14:paraId="09265166" w14:textId="77777777" w:rsidR="00347628" w:rsidRDefault="00347628" w:rsidP="00347628">
      <w:r>
        <w:t>1. **Enhanced User Experience:**</w:t>
      </w:r>
    </w:p>
    <w:p w14:paraId="1E0D6C3B" w14:textId="77777777" w:rsidR="00347628" w:rsidRDefault="00347628" w:rsidP="00347628">
      <w:r>
        <w:t xml:space="preserve">   - Ensure the smart water fountain provides an intuitive and enjoyable user experience, with convenient and easy-to-use features.</w:t>
      </w:r>
    </w:p>
    <w:p w14:paraId="03FDD36D" w14:textId="77777777" w:rsidR="00347628" w:rsidRDefault="00347628" w:rsidP="00347628"/>
    <w:p w14:paraId="3BA4B4B8" w14:textId="77777777" w:rsidR="00347628" w:rsidRDefault="00347628" w:rsidP="00347628">
      <w:r>
        <w:t>2. **Water Consumption Efficiency:**</w:t>
      </w:r>
    </w:p>
    <w:p w14:paraId="38B5D28F" w14:textId="77777777" w:rsidR="00347628" w:rsidRDefault="00347628" w:rsidP="00347628">
      <w:r>
        <w:t xml:space="preserve">   - Implement water-saving mechanisms to reduce water wastage while maintaining adequate hydration for users.</w:t>
      </w:r>
    </w:p>
    <w:p w14:paraId="325B7804" w14:textId="77777777" w:rsidR="00347628" w:rsidRDefault="00347628" w:rsidP="00347628"/>
    <w:p w14:paraId="7A17F08A" w14:textId="77777777" w:rsidR="00347628" w:rsidRDefault="00347628" w:rsidP="00347628">
      <w:r>
        <w:t>3. **Real-time Monitoring and Feedback:**</w:t>
      </w:r>
    </w:p>
    <w:p w14:paraId="0373DC17" w14:textId="77777777" w:rsidR="00347628" w:rsidRDefault="00347628" w:rsidP="00347628">
      <w:r>
        <w:t xml:space="preserve">   - Integrate sensors to monitor water usage and provide real-time feedback to users about their water consumption habits.</w:t>
      </w:r>
    </w:p>
    <w:p w14:paraId="0ECF1EDF" w14:textId="77777777" w:rsidR="00347628" w:rsidRDefault="00347628" w:rsidP="00347628"/>
    <w:p w14:paraId="3AE0138C" w14:textId="77777777" w:rsidR="00347628" w:rsidRDefault="00347628" w:rsidP="00347628">
      <w:r>
        <w:t>4. **Smart Dispensing and Customization:**</w:t>
      </w:r>
    </w:p>
    <w:p w14:paraId="415AC716" w14:textId="77777777" w:rsidR="00347628" w:rsidRDefault="00347628" w:rsidP="00347628">
      <w:r>
        <w:t xml:space="preserve">   - Design the fountain to dispense water in varying quantities and temperatures based on user preferences, promoting a personalized experience.</w:t>
      </w:r>
    </w:p>
    <w:p w14:paraId="5294800A" w14:textId="77777777" w:rsidR="00347628" w:rsidRDefault="00347628" w:rsidP="00347628"/>
    <w:p w14:paraId="2600F2CD" w14:textId="77777777" w:rsidR="00347628" w:rsidRDefault="00347628" w:rsidP="00347628">
      <w:r>
        <w:t>5. **Energy Efficiency:**</w:t>
      </w:r>
    </w:p>
    <w:p w14:paraId="0D6F5CEC" w14:textId="42B6E6B5" w:rsidR="00347628" w:rsidRDefault="00347628" w:rsidP="00347628">
      <w:r>
        <w:t xml:space="preserve">   - Optimize the fountain’s energy consumption to minimize environmental impact and ensure cost-effectiveness.</w:t>
      </w:r>
    </w:p>
    <w:p w14:paraId="044C70ED" w14:textId="77777777" w:rsidR="00347628" w:rsidRDefault="00347628" w:rsidP="00347628"/>
    <w:p w14:paraId="0394E781" w14:textId="77777777" w:rsidR="00347628" w:rsidRDefault="00347628" w:rsidP="00347628">
      <w:r>
        <w:t>6. **Water Purity and Quality:**</w:t>
      </w:r>
    </w:p>
    <w:p w14:paraId="0281E435" w14:textId="77777777" w:rsidR="00347628" w:rsidRDefault="00347628" w:rsidP="00347628">
      <w:r>
        <w:t xml:space="preserve">   - Include filtration systems to maintain high water quality, ensuring the water dispensed is safe and clean for consumption.</w:t>
      </w:r>
    </w:p>
    <w:p w14:paraId="4C1C7C67" w14:textId="77777777" w:rsidR="00347628" w:rsidRDefault="00347628" w:rsidP="00347628"/>
    <w:p w14:paraId="7BDD4944" w14:textId="77777777" w:rsidR="00347628" w:rsidRDefault="00347628" w:rsidP="00347628">
      <w:r>
        <w:t>7. **Hygiene and Sanitation:**</w:t>
      </w:r>
    </w:p>
    <w:p w14:paraId="7350C257" w14:textId="77777777" w:rsidR="00347628" w:rsidRDefault="00347628" w:rsidP="00347628">
      <w:r>
        <w:t xml:space="preserve">   - Implement features to maintain cleanliness and hygiene within the fountain, such as self-cleaning mechanisms and anti-bacterial surfaces.</w:t>
      </w:r>
    </w:p>
    <w:p w14:paraId="7C3C818E" w14:textId="77777777" w:rsidR="00347628" w:rsidRDefault="00347628" w:rsidP="00347628"/>
    <w:p w14:paraId="384331D4" w14:textId="77777777" w:rsidR="00347628" w:rsidRDefault="00347628" w:rsidP="00347628">
      <w:r>
        <w:t>8. **Data Analytics and Insights:**</w:t>
      </w:r>
    </w:p>
    <w:p w14:paraId="04DB54A1" w14:textId="77777777" w:rsidR="00347628" w:rsidRDefault="00347628" w:rsidP="00347628">
      <w:r>
        <w:t xml:space="preserve">   - Integrate a data collection and analysis system to gather insights into user behavior, water usage patterns, and fountain performance for continuous improvement.</w:t>
      </w:r>
    </w:p>
    <w:p w14:paraId="6D4A6A52" w14:textId="77777777" w:rsidR="00347628" w:rsidRDefault="00347628" w:rsidP="00347628"/>
    <w:p w14:paraId="5ADDB0B7" w14:textId="77777777" w:rsidR="00347628" w:rsidRDefault="00347628" w:rsidP="00347628">
      <w:r>
        <w:t xml:space="preserve">9. **Integration with </w:t>
      </w:r>
      <w:proofErr w:type="spellStart"/>
      <w:r>
        <w:t>IoT</w:t>
      </w:r>
      <w:proofErr w:type="spellEnd"/>
      <w:r>
        <w:t xml:space="preserve"> Devices:**</w:t>
      </w:r>
    </w:p>
    <w:p w14:paraId="05D15019" w14:textId="77777777" w:rsidR="00347628" w:rsidRDefault="00347628" w:rsidP="00347628">
      <w:r>
        <w:t xml:space="preserve">   - Allow for seamless integration with other </w:t>
      </w:r>
      <w:proofErr w:type="spellStart"/>
      <w:r>
        <w:t>IoT</w:t>
      </w:r>
      <w:proofErr w:type="spellEnd"/>
      <w:r>
        <w:t xml:space="preserve"> devices and smart home systems, enhancing connectivity and functionality.</w:t>
      </w:r>
    </w:p>
    <w:p w14:paraId="49FA8CF9" w14:textId="77777777" w:rsidR="00347628" w:rsidRDefault="00347628" w:rsidP="00347628"/>
    <w:p w14:paraId="2BFF07A5" w14:textId="77777777" w:rsidR="00347628" w:rsidRDefault="00347628" w:rsidP="00347628">
      <w:r>
        <w:t>10. **Durability and Sustainability:**</w:t>
      </w:r>
    </w:p>
    <w:p w14:paraId="71D520F3" w14:textId="77777777" w:rsidR="00347628" w:rsidRDefault="00347628" w:rsidP="00347628">
      <w:r>
        <w:t xml:space="preserve">    - Design the fountain with durable materials to ensure a long-lasting product and consider sustainability in the production and maintenance processes.</w:t>
      </w:r>
    </w:p>
    <w:p w14:paraId="185E0C95" w14:textId="77777777" w:rsidR="00347628" w:rsidRDefault="00347628" w:rsidP="00347628"/>
    <w:p w14:paraId="6B155ECF" w14:textId="77777777" w:rsidR="00347628" w:rsidRDefault="00347628" w:rsidP="00347628">
      <w:r>
        <w:t>11. **Accessibility and Inclusivity:**</w:t>
      </w:r>
    </w:p>
    <w:p w14:paraId="2DE30B42" w14:textId="77777777" w:rsidR="00347628" w:rsidRDefault="00347628" w:rsidP="00347628">
      <w:r>
        <w:t xml:space="preserve">    - Ensure the fountain is accessible to people of all abilities, considering height adjustments, clear signage, and other inclusive design features.</w:t>
      </w:r>
    </w:p>
    <w:p w14:paraId="7A33B791" w14:textId="77777777" w:rsidR="00347628" w:rsidRDefault="00347628" w:rsidP="00347628"/>
    <w:p w14:paraId="2D1638A7" w14:textId="77777777" w:rsidR="00347628" w:rsidRDefault="00347628" w:rsidP="00347628">
      <w:r>
        <w:t>12. **Education and Awareness:**</w:t>
      </w:r>
    </w:p>
    <w:p w14:paraId="488825A0" w14:textId="77777777" w:rsidR="00347628" w:rsidRDefault="00347628" w:rsidP="00347628">
      <w:r>
        <w:t xml:space="preserve">    - Incorporate features to educate users about the importance of hydration, conservation, and the environmental impact of water consumption.</w:t>
      </w:r>
    </w:p>
    <w:p w14:paraId="2A18457D" w14:textId="77777777" w:rsidR="00347628" w:rsidRDefault="00347628" w:rsidP="00347628"/>
    <w:p w14:paraId="002EA880" w14:textId="77777777" w:rsidR="00347628" w:rsidRDefault="00347628" w:rsidP="00347628">
      <w:r>
        <w:t>These objectives should guide the development of a comprehensive smart water fountain, addressing usability, sustainability, efficiency, and user well-being.</w:t>
      </w:r>
    </w:p>
    <w:p w14:paraId="1902F30B" w14:textId="264C1C3F" w:rsidR="00347628" w:rsidRDefault="00347628" w:rsidP="00347628">
      <w:r>
        <w:t xml:space="preserve"> </w:t>
      </w:r>
      <w:proofErr w:type="spellStart"/>
      <w:r>
        <w:t>IoT</w:t>
      </w:r>
      <w:proofErr w:type="spellEnd"/>
      <w:r>
        <w:t xml:space="preserve"> Sensor System for Smart Water Fountain</w:t>
      </w:r>
    </w:p>
    <w:p w14:paraId="2132BDD9" w14:textId="77777777" w:rsidR="00347628" w:rsidRDefault="00347628" w:rsidP="00347628"/>
    <w:p w14:paraId="32A9EF4D" w14:textId="77777777" w:rsidR="00347628" w:rsidRDefault="00347628" w:rsidP="00347628">
      <w:r>
        <w:t>Project Overview:</w:t>
      </w:r>
    </w:p>
    <w:p w14:paraId="3C4E353D" w14:textId="77777777" w:rsidR="00347628" w:rsidRDefault="00347628" w:rsidP="00347628">
      <w:r>
        <w:t xml:space="preserve">Design and implement an </w:t>
      </w:r>
      <w:proofErr w:type="spellStart"/>
      <w:r>
        <w:t>IoT</w:t>
      </w:r>
      <w:proofErr w:type="spellEnd"/>
      <w:r>
        <w:t xml:space="preserve"> sensor system for a smart water fountain that optimizes water usage, monitors water quality, and offers interactive features for enhanced user experience.</w:t>
      </w:r>
    </w:p>
    <w:p w14:paraId="1F5D3DF4" w14:textId="77777777" w:rsidR="00347628" w:rsidRDefault="00347628" w:rsidP="00347628"/>
    <w:p w14:paraId="571E767B" w14:textId="77777777" w:rsidR="00347628" w:rsidRDefault="00347628" w:rsidP="00347628">
      <w:r>
        <w:t>Project Components:</w:t>
      </w:r>
    </w:p>
    <w:p w14:paraId="46B43968" w14:textId="77777777" w:rsidR="00347628" w:rsidRDefault="00347628" w:rsidP="00347628"/>
    <w:p w14:paraId="0B0B13C4" w14:textId="77777777" w:rsidR="00347628" w:rsidRDefault="00347628" w:rsidP="00347628">
      <w:r>
        <w:t>1. **Water Level Sensor:**</w:t>
      </w:r>
    </w:p>
    <w:p w14:paraId="4301F688" w14:textId="77777777" w:rsidR="00347628" w:rsidRDefault="00347628" w:rsidP="00347628">
      <w:r>
        <w:t xml:space="preserve">   - Implement a water level sensor to monitor and maintain the water level in the fountain, ensuring efficient water usage.</w:t>
      </w:r>
    </w:p>
    <w:p w14:paraId="3D5B9F51" w14:textId="77777777" w:rsidR="00347628" w:rsidRDefault="00347628" w:rsidP="00347628"/>
    <w:p w14:paraId="7EFBAD14" w14:textId="77777777" w:rsidR="00347628" w:rsidRDefault="00347628" w:rsidP="00347628">
      <w:r>
        <w:t>2. **Water Quality Sensor:**</w:t>
      </w:r>
    </w:p>
    <w:p w14:paraId="182BE37C" w14:textId="77777777" w:rsidR="00347628" w:rsidRDefault="00347628" w:rsidP="00347628">
      <w:r>
        <w:t xml:space="preserve">   - Integrate a water quality sensor to monitor the chemical composition and purity of the water, providing data for appropriate filtration and treatment.</w:t>
      </w:r>
    </w:p>
    <w:p w14:paraId="66C2D241" w14:textId="77777777" w:rsidR="00347628" w:rsidRDefault="00347628" w:rsidP="00347628"/>
    <w:p w14:paraId="5B08E905" w14:textId="77777777" w:rsidR="00347628" w:rsidRDefault="00347628" w:rsidP="00347628">
      <w:r>
        <w:t>3. **Flow Sensor:**</w:t>
      </w:r>
    </w:p>
    <w:p w14:paraId="7FE043BF" w14:textId="77777777" w:rsidR="00347628" w:rsidRDefault="00347628" w:rsidP="00347628">
      <w:r>
        <w:t xml:space="preserve">   - Install a flow sensor to measure the water flow rate, aiding in optimizing water distribution and usage.</w:t>
      </w:r>
    </w:p>
    <w:p w14:paraId="5993FBE8" w14:textId="77777777" w:rsidR="00347628" w:rsidRDefault="00347628" w:rsidP="00347628"/>
    <w:p w14:paraId="1D33E759" w14:textId="77777777" w:rsidR="00347628" w:rsidRDefault="00347628" w:rsidP="00347628">
      <w:r>
        <w:t>4. **Temperature Sensor:**</w:t>
      </w:r>
    </w:p>
    <w:p w14:paraId="6B3F02AB" w14:textId="77777777" w:rsidR="00347628" w:rsidRDefault="00347628" w:rsidP="00347628">
      <w:r>
        <w:t xml:space="preserve">   - Incorporate a temperature sensor to monitor the water temperature and adjust fountain settings accordingly for optimal performance.</w:t>
      </w:r>
    </w:p>
    <w:p w14:paraId="6B5642F2" w14:textId="77777777" w:rsidR="00347628" w:rsidRDefault="00347628" w:rsidP="00347628"/>
    <w:p w14:paraId="67531C3F" w14:textId="77777777" w:rsidR="00347628" w:rsidRDefault="00347628" w:rsidP="00347628">
      <w:r>
        <w:t>5. **Microcontroller (e.g., Arduino or Raspberry Pi):**</w:t>
      </w:r>
    </w:p>
    <w:p w14:paraId="7A6F9119" w14:textId="6B554065" w:rsidR="00347628" w:rsidRDefault="00347628" w:rsidP="00347628">
      <w:r>
        <w:t xml:space="preserve">   - Utilize a microcontroller to process sensor data, control the fountain’s operations, and communicate with the </w:t>
      </w:r>
      <w:proofErr w:type="spellStart"/>
      <w:r>
        <w:t>IoT</w:t>
      </w:r>
      <w:proofErr w:type="spellEnd"/>
      <w:r>
        <w:t xml:space="preserve"> platform.</w:t>
      </w:r>
    </w:p>
    <w:p w14:paraId="251E61B9" w14:textId="77777777" w:rsidR="00347628" w:rsidRDefault="00347628" w:rsidP="00347628"/>
    <w:p w14:paraId="1997B06E" w14:textId="77777777" w:rsidR="00347628" w:rsidRDefault="00347628" w:rsidP="00347628">
      <w:r>
        <w:t>6. **</w:t>
      </w:r>
      <w:proofErr w:type="spellStart"/>
      <w:r>
        <w:t>IoT</w:t>
      </w:r>
      <w:proofErr w:type="spellEnd"/>
      <w:r>
        <w:t xml:space="preserve"> Platform:**</w:t>
      </w:r>
    </w:p>
    <w:p w14:paraId="6B58249B" w14:textId="77777777" w:rsidR="00347628" w:rsidRDefault="00347628" w:rsidP="00347628">
      <w:r>
        <w:t xml:space="preserve">   - Choose and set up an </w:t>
      </w:r>
      <w:proofErr w:type="spellStart"/>
      <w:r>
        <w:t>IoT</w:t>
      </w:r>
      <w:proofErr w:type="spellEnd"/>
      <w:r>
        <w:t xml:space="preserve"> platform (e.g., AWS </w:t>
      </w:r>
      <w:proofErr w:type="spellStart"/>
      <w:r>
        <w:t>IoT</w:t>
      </w:r>
      <w:proofErr w:type="spellEnd"/>
      <w:r>
        <w:t xml:space="preserve">, Google Cloud </w:t>
      </w:r>
      <w:proofErr w:type="spellStart"/>
      <w:r>
        <w:t>IoT</w:t>
      </w:r>
      <w:proofErr w:type="spellEnd"/>
      <w:r>
        <w:t>) to collect, store, and analyze sensor data securely.</w:t>
      </w:r>
    </w:p>
    <w:p w14:paraId="2F813470" w14:textId="77777777" w:rsidR="00347628" w:rsidRDefault="00347628" w:rsidP="00347628"/>
    <w:p w14:paraId="0AC57658" w14:textId="77777777" w:rsidR="00347628" w:rsidRDefault="00347628" w:rsidP="00347628">
      <w:r>
        <w:t>7. **Data Visualization and User Interface:**</w:t>
      </w:r>
    </w:p>
    <w:p w14:paraId="5459D6A6" w14:textId="1826F6FE" w:rsidR="00347628" w:rsidRDefault="00347628" w:rsidP="00347628">
      <w:r>
        <w:t xml:space="preserve">   - Develop a user-friendly interface to visualize real-time and historical data, enabling users to monitor the fountain’s status and water parameters.</w:t>
      </w:r>
    </w:p>
    <w:p w14:paraId="158C7F7D" w14:textId="77777777" w:rsidR="00347628" w:rsidRDefault="00347628" w:rsidP="00347628"/>
    <w:p w14:paraId="4A03A870" w14:textId="77777777" w:rsidR="00347628" w:rsidRDefault="00347628" w:rsidP="00347628">
      <w:r>
        <w:t>8. **Automated Control System:**</w:t>
      </w:r>
    </w:p>
    <w:p w14:paraId="0961BC37" w14:textId="4B11E54A" w:rsidR="00347628" w:rsidRDefault="00347628" w:rsidP="00347628">
      <w:r>
        <w:t xml:space="preserve">   - Implement an automated control system that adjusts the fountain’s operation based on sensor data, optimizing water usage and enhancing energy efficiency.</w:t>
      </w:r>
    </w:p>
    <w:p w14:paraId="057E3033" w14:textId="77777777" w:rsidR="00347628" w:rsidRDefault="00347628" w:rsidP="00347628"/>
    <w:p w14:paraId="550BBA11" w14:textId="77777777" w:rsidR="00347628" w:rsidRDefault="00347628" w:rsidP="00347628">
      <w:r>
        <w:t>9. **User Interaction Features:**</w:t>
      </w:r>
    </w:p>
    <w:p w14:paraId="3DEDF817" w14:textId="77777777" w:rsidR="00347628" w:rsidRDefault="00347628" w:rsidP="00347628">
      <w:r>
        <w:t xml:space="preserve">   - Incorporate features like remote control via a mobile app, customizable fountain patterns, and scheduling options to enhance user interaction and customization.</w:t>
      </w:r>
    </w:p>
    <w:p w14:paraId="6D5362FE" w14:textId="77777777" w:rsidR="00347628" w:rsidRDefault="00347628" w:rsidP="00347628"/>
    <w:p w14:paraId="3309A5E8" w14:textId="77777777" w:rsidR="00347628" w:rsidRDefault="00347628" w:rsidP="00347628">
      <w:r>
        <w:t>10. **Power Management:**</w:t>
      </w:r>
    </w:p>
    <w:p w14:paraId="142E83E2" w14:textId="77777777" w:rsidR="00347628" w:rsidRDefault="00347628" w:rsidP="00347628">
      <w:r>
        <w:t xml:space="preserve">    - Design an efficient power management system to ensure the longevity of the </w:t>
      </w:r>
      <w:proofErr w:type="spellStart"/>
      <w:r>
        <w:t>IoT</w:t>
      </w:r>
      <w:proofErr w:type="spellEnd"/>
      <w:r>
        <w:t xml:space="preserve"> sensor system by using appropriate power-saving techniques.</w:t>
      </w:r>
    </w:p>
    <w:p w14:paraId="57863D55" w14:textId="77777777" w:rsidR="00347628" w:rsidRDefault="00347628" w:rsidP="00347628"/>
    <w:p w14:paraId="53EBC39D" w14:textId="77777777" w:rsidR="00347628" w:rsidRDefault="00347628" w:rsidP="00347628">
      <w:r>
        <w:t>11. **Alerts and Notifications:**</w:t>
      </w:r>
    </w:p>
    <w:p w14:paraId="16BC40CB" w14:textId="77777777" w:rsidR="00347628" w:rsidRDefault="00347628" w:rsidP="00347628">
      <w:r>
        <w:t xml:space="preserve">    - Integrate a notification system to alert users about low water levels, abnormal water quality, or maintenance requirements.</w:t>
      </w:r>
    </w:p>
    <w:p w14:paraId="4F0E6EA8" w14:textId="77777777" w:rsidR="00347628" w:rsidRDefault="00347628" w:rsidP="00347628"/>
    <w:p w14:paraId="77B804BC" w14:textId="77777777" w:rsidR="00347628" w:rsidRDefault="00347628" w:rsidP="00347628">
      <w:r>
        <w:t>12. **Documentation and User Manual:**</w:t>
      </w:r>
    </w:p>
    <w:p w14:paraId="699A9B1A" w14:textId="77777777" w:rsidR="00347628" w:rsidRDefault="00347628" w:rsidP="00347628">
      <w:r>
        <w:t xml:space="preserve">    - Provide comprehensive documentation and a user manual detailing the system architecture, components, setup instructions, and troubleshooting guidelines.</w:t>
      </w:r>
    </w:p>
    <w:p w14:paraId="6B3D298E" w14:textId="77777777" w:rsidR="00347628" w:rsidRDefault="00347628" w:rsidP="00347628"/>
    <w:p w14:paraId="2470291E" w14:textId="77777777" w:rsidR="00347628" w:rsidRDefault="00347628" w:rsidP="00347628">
      <w:r>
        <w:t>13. **Testing and Optimization:**</w:t>
      </w:r>
    </w:p>
    <w:p w14:paraId="7DE63963" w14:textId="05028C14" w:rsidR="00347628" w:rsidRDefault="00347628" w:rsidP="00347628">
      <w:r>
        <w:t xml:space="preserve">    - Conduct rigorous testing to ensure the system’s reliability, accuracy, and efficiency. Optimize the system based on test results and user feedback.</w:t>
      </w:r>
    </w:p>
    <w:p w14:paraId="043494D6" w14:textId="77777777" w:rsidR="00347628" w:rsidRDefault="00347628" w:rsidP="00347628"/>
    <w:p w14:paraId="703E919B" w14:textId="77777777" w:rsidR="00347628" w:rsidRDefault="00347628" w:rsidP="00347628">
      <w:r>
        <w:t>14. **Cost Analysis:**</w:t>
      </w:r>
    </w:p>
    <w:p w14:paraId="2B64EC88" w14:textId="77777777" w:rsidR="00347628" w:rsidRDefault="00347628" w:rsidP="00347628">
      <w:r>
        <w:t xml:space="preserve">    - Evaluate the cost of components and overall system development to understand the economic feasibility and potential for scalability.</w:t>
      </w:r>
    </w:p>
    <w:p w14:paraId="59D2F598" w14:textId="77777777" w:rsidR="00347628" w:rsidRDefault="00347628" w:rsidP="00347628"/>
    <w:p w14:paraId="0D24C068" w14:textId="77777777" w:rsidR="00347628" w:rsidRDefault="00347628" w:rsidP="00347628">
      <w:r>
        <w:t>15. **Sustainability Considerations:**</w:t>
      </w:r>
    </w:p>
    <w:p w14:paraId="55F616BE" w14:textId="77777777" w:rsidR="00347628" w:rsidRDefault="00347628" w:rsidP="00347628">
      <w:r>
        <w:t xml:space="preserve">    - Assess the environmental impact of the system and suggest eco-friendly practices for water conservation and energy efficiency.</w:t>
      </w:r>
    </w:p>
    <w:p w14:paraId="5CD3635E" w14:textId="77777777" w:rsidR="00347628" w:rsidRDefault="00347628" w:rsidP="00347628"/>
    <w:p w14:paraId="34980004" w14:textId="77777777" w:rsidR="00347628" w:rsidRDefault="00347628" w:rsidP="00347628">
      <w:r>
        <w:t xml:space="preserve">By implementing this </w:t>
      </w:r>
      <w:proofErr w:type="spellStart"/>
      <w:r>
        <w:t>IoT</w:t>
      </w:r>
      <w:proofErr w:type="spellEnd"/>
      <w:r>
        <w:t xml:space="preserve"> sensor system for the smart water fountain, we aim to create an intelligent, user-friendly, and environmentally responsible fountain system.</w:t>
      </w:r>
    </w:p>
    <w:p w14:paraId="0AA4D422" w14:textId="77777777" w:rsidR="005561A4" w:rsidRDefault="005561A4" w:rsidP="00347628"/>
    <w:p w14:paraId="4D6BC169" w14:textId="77777777" w:rsidR="005561A4" w:rsidRDefault="005561A4" w:rsidP="00347628"/>
    <w:p w14:paraId="46455E63" w14:textId="18E59DDF" w:rsidR="00347628" w:rsidRDefault="00347628" w:rsidP="00347628">
      <w:r>
        <w:t xml:space="preserve">Water Fountain Status Platform </w:t>
      </w:r>
      <w:r w:rsidR="005561A4">
        <w:t>Development;</w:t>
      </w:r>
    </w:p>
    <w:p w14:paraId="6E42D9FF" w14:textId="77777777" w:rsidR="00347628" w:rsidRDefault="00347628" w:rsidP="00347628"/>
    <w:p w14:paraId="15B20A45" w14:textId="77777777" w:rsidR="00347628" w:rsidRDefault="00347628" w:rsidP="00347628">
      <w:r>
        <w:t>Project Overview:</w:t>
      </w:r>
    </w:p>
    <w:p w14:paraId="6A40AB7E" w14:textId="77777777" w:rsidR="00347628" w:rsidRDefault="00347628" w:rsidP="00347628">
      <w:r>
        <w:t>This project aims to create a comprehensive web-based platform that provides real-time status and control features for a smart water fountain. The platform will display vital fountain information, such as water levels, pump status, water quality, and user interaction statistics, enhancing monitoring and management capabilities.</w:t>
      </w:r>
    </w:p>
    <w:p w14:paraId="4DFFE3FA" w14:textId="77777777" w:rsidR="00347628" w:rsidRDefault="00347628" w:rsidP="00347628"/>
    <w:p w14:paraId="6CD9DA8A" w14:textId="77777777" w:rsidR="00347628" w:rsidRDefault="00347628" w:rsidP="00347628">
      <w:r>
        <w:t>Project Components:</w:t>
      </w:r>
    </w:p>
    <w:p w14:paraId="7CA1CF79" w14:textId="77777777" w:rsidR="00347628" w:rsidRDefault="00347628" w:rsidP="00347628"/>
    <w:p w14:paraId="66A15203" w14:textId="77777777" w:rsidR="00347628" w:rsidRDefault="00347628" w:rsidP="00347628">
      <w:r>
        <w:t>1. Front-End Development:</w:t>
      </w:r>
    </w:p>
    <w:p w14:paraId="55D41D12" w14:textId="77777777" w:rsidR="00347628" w:rsidRDefault="00347628" w:rsidP="00347628">
      <w:r>
        <w:t xml:space="preserve">   - User Dashboard: Design an intuitive dashboard to display real-time data, including water levels, pump status, and usage statistics.</w:t>
      </w:r>
    </w:p>
    <w:p w14:paraId="456C2F87" w14:textId="77777777" w:rsidR="00347628" w:rsidRDefault="00347628" w:rsidP="00347628">
      <w:r>
        <w:t xml:space="preserve">   - Interactive Graphs: Implement interactive graphs to showcase water usage trends and patterns over time.</w:t>
      </w:r>
    </w:p>
    <w:p w14:paraId="62682EC6" w14:textId="77777777" w:rsidR="00347628" w:rsidRDefault="00347628" w:rsidP="00347628">
      <w:r>
        <w:t xml:space="preserve">   - Alerts and Notifications: Create a system to send alerts and notifications for critical events, like low water levels or maintenance needs.</w:t>
      </w:r>
    </w:p>
    <w:p w14:paraId="51D74EE0" w14:textId="77777777" w:rsidR="00347628" w:rsidRDefault="00347628" w:rsidP="00347628"/>
    <w:p w14:paraId="4BF9C542" w14:textId="77777777" w:rsidR="00347628" w:rsidRDefault="00347628" w:rsidP="00347628">
      <w:r>
        <w:t>2. Back-End Development:</w:t>
      </w:r>
    </w:p>
    <w:p w14:paraId="481165AB" w14:textId="77777777" w:rsidR="00347628" w:rsidRDefault="00347628" w:rsidP="00347628">
      <w:r>
        <w:t xml:space="preserve">   - Data Storage: Set up a database to securely store all fountain-related data, allowing for easy retrieval and analysis.</w:t>
      </w:r>
    </w:p>
    <w:p w14:paraId="5E763227" w14:textId="77777777" w:rsidR="00347628" w:rsidRDefault="00347628" w:rsidP="00347628">
      <w:r>
        <w:t xml:space="preserve">   - API Development: Create APIs to fetch and update data from the hardware sensors and interact with the platform.</w:t>
      </w:r>
    </w:p>
    <w:p w14:paraId="776EE49F" w14:textId="77777777" w:rsidR="00347628" w:rsidRDefault="00347628" w:rsidP="00347628">
      <w:r>
        <w:t xml:space="preserve">   - User Authentication: Implement a secure authentication system for users to access the platform and customize their settings.</w:t>
      </w:r>
    </w:p>
    <w:p w14:paraId="74459B86" w14:textId="77777777" w:rsidR="00347628" w:rsidRDefault="00347628" w:rsidP="00347628"/>
    <w:p w14:paraId="2D6C55F2" w14:textId="77777777" w:rsidR="00347628" w:rsidRDefault="00347628" w:rsidP="00347628">
      <w:r>
        <w:t>3. Integration:</w:t>
      </w:r>
    </w:p>
    <w:p w14:paraId="3029FEE7" w14:textId="77777777" w:rsidR="00347628" w:rsidRDefault="00347628" w:rsidP="00347628">
      <w:r>
        <w:t xml:space="preserve">   - Hardware-Platform Interface: Establish a seamless connection between the </w:t>
      </w:r>
      <w:proofErr w:type="spellStart"/>
      <w:r>
        <w:t>IoT</w:t>
      </w:r>
      <w:proofErr w:type="spellEnd"/>
      <w:r>
        <w:t xml:space="preserve"> sensor system and the platform for real-time data transmission.</w:t>
      </w:r>
    </w:p>
    <w:p w14:paraId="5624C387" w14:textId="77777777" w:rsidR="00347628" w:rsidRDefault="00347628" w:rsidP="00347628">
      <w:r>
        <w:t xml:space="preserve">   - Data Processing: Process and format the data from the sensors to ensure accurate representation on the platform.</w:t>
      </w:r>
    </w:p>
    <w:p w14:paraId="5B6DE330" w14:textId="77777777" w:rsidR="00347628" w:rsidRDefault="00347628" w:rsidP="00347628"/>
    <w:p w14:paraId="21B19DC7" w14:textId="77777777" w:rsidR="00347628" w:rsidRDefault="00347628" w:rsidP="00347628">
      <w:r>
        <w:t>4. Testing and Validation:</w:t>
      </w:r>
    </w:p>
    <w:p w14:paraId="35FEA001" w14:textId="77777777" w:rsidR="00347628" w:rsidRDefault="00347628" w:rsidP="00347628">
      <w:r>
        <w:t xml:space="preserve">   - Conduct extensive testing to verify the functionality and usability of the platform.</w:t>
      </w:r>
    </w:p>
    <w:p w14:paraId="044D0F7F" w14:textId="77777777" w:rsidR="00347628" w:rsidRDefault="00347628" w:rsidP="00347628">
      <w:r>
        <w:t xml:space="preserve">   - Address bugs, optimize performance, and ensure the platform meets project requirements.</w:t>
      </w:r>
    </w:p>
    <w:p w14:paraId="1B583968" w14:textId="77777777" w:rsidR="00347628" w:rsidRDefault="00347628" w:rsidP="00347628"/>
    <w:p w14:paraId="229EFC16" w14:textId="77777777" w:rsidR="00347628" w:rsidRDefault="00347628" w:rsidP="00347628">
      <w:r>
        <w:t>5. User Interface (UI) Optimization:</w:t>
      </w:r>
    </w:p>
    <w:p w14:paraId="48399F66" w14:textId="77777777" w:rsidR="00347628" w:rsidRDefault="00347628" w:rsidP="00347628">
      <w:r>
        <w:t xml:space="preserve">   - Optimize the user interface based on feedback to enhance user experience and ease of use.</w:t>
      </w:r>
    </w:p>
    <w:p w14:paraId="65A4E9DD" w14:textId="77777777" w:rsidR="00347628" w:rsidRDefault="00347628" w:rsidP="00347628"/>
    <w:p w14:paraId="02ACAD03" w14:textId="77777777" w:rsidR="00347628" w:rsidRDefault="00347628" w:rsidP="00347628">
      <w:r>
        <w:t>6. Deployment:</w:t>
      </w:r>
    </w:p>
    <w:p w14:paraId="35760AE1" w14:textId="0806C7D0" w:rsidR="00347628" w:rsidRDefault="00347628" w:rsidP="00347628">
      <w:r>
        <w:t xml:space="preserve">   - Host the platform on a suitable server for public or private access, ensuring it’s accessible and scalable.</w:t>
      </w:r>
    </w:p>
    <w:p w14:paraId="0C8C3BD3" w14:textId="77777777" w:rsidR="00347628" w:rsidRDefault="00347628" w:rsidP="00347628"/>
    <w:p w14:paraId="7ADFCF36" w14:textId="77777777" w:rsidR="00347628" w:rsidRDefault="00347628" w:rsidP="00347628">
      <w:r>
        <w:t>By developing this Water Fountain Status Platform, users can conveniently monitor and manage the smart water fountain, ensuring its efficient operation and longevity.</w:t>
      </w:r>
    </w:p>
    <w:p w14:paraId="771D4858" w14:textId="77777777" w:rsidR="00347628" w:rsidRDefault="00347628" w:rsidP="00347628">
      <w:r>
        <w:t xml:space="preserve">[10/15, 9:29 PM] </w:t>
      </w:r>
      <w:proofErr w:type="spellStart"/>
      <w:r>
        <w:t>Нитиш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t xml:space="preserve">: Project Title: Integrating a Smart Water Fountain using </w:t>
      </w:r>
      <w:proofErr w:type="spellStart"/>
      <w:r>
        <w:t>LoRaWAN</w:t>
      </w:r>
      <w:proofErr w:type="spellEnd"/>
      <w:r>
        <w:t xml:space="preserve"> Technology and Python</w:t>
      </w:r>
    </w:p>
    <w:p w14:paraId="396D503B" w14:textId="77777777" w:rsidR="00347628" w:rsidRDefault="00347628" w:rsidP="00347628"/>
    <w:p w14:paraId="31ABAF71" w14:textId="77777777" w:rsidR="00347628" w:rsidRDefault="00347628" w:rsidP="00347628">
      <w:r>
        <w:t>Project Overview:</w:t>
      </w:r>
    </w:p>
    <w:p w14:paraId="22764AE2" w14:textId="77777777" w:rsidR="00347628" w:rsidRDefault="00347628" w:rsidP="00347628">
      <w:r>
        <w:t>This project involves integrating a smart water fountain with the Internet of Things (</w:t>
      </w:r>
      <w:proofErr w:type="spellStart"/>
      <w:r>
        <w:t>IoT</w:t>
      </w:r>
      <w:proofErr w:type="spellEnd"/>
      <w:r>
        <w:t xml:space="preserve">) using </w:t>
      </w:r>
      <w:proofErr w:type="spellStart"/>
      <w:r>
        <w:t>LoRaWAN</w:t>
      </w:r>
      <w:proofErr w:type="spellEnd"/>
      <w:r>
        <w:t xml:space="preserve"> (Long Range Wide Area Network) technology. </w:t>
      </w:r>
      <w:proofErr w:type="spellStart"/>
      <w:r>
        <w:t>LoRaWAN</w:t>
      </w:r>
      <w:proofErr w:type="spellEnd"/>
      <w:r>
        <w:t xml:space="preserve"> allows for long-range communication and low-power consumption, making it ideal for </w:t>
      </w:r>
      <w:proofErr w:type="spellStart"/>
      <w:r>
        <w:t>IoT</w:t>
      </w:r>
      <w:proofErr w:type="spellEnd"/>
      <w:r>
        <w:t xml:space="preserve"> applications. Python will be utilized for data processing, sensor interfacing, and communication with the </w:t>
      </w:r>
      <w:proofErr w:type="spellStart"/>
      <w:r>
        <w:t>LoRaWAN</w:t>
      </w:r>
      <w:proofErr w:type="spellEnd"/>
      <w:r>
        <w:t xml:space="preserve"> network.</w:t>
      </w:r>
    </w:p>
    <w:p w14:paraId="2F2388DC" w14:textId="77777777" w:rsidR="00347628" w:rsidRDefault="00347628" w:rsidP="00347628"/>
    <w:p w14:paraId="014621B7" w14:textId="77777777" w:rsidR="00347628" w:rsidRDefault="00347628" w:rsidP="00347628">
      <w:r>
        <w:t>Project Components:</w:t>
      </w:r>
    </w:p>
    <w:p w14:paraId="7A880906" w14:textId="77777777" w:rsidR="00347628" w:rsidRDefault="00347628" w:rsidP="00347628"/>
    <w:p w14:paraId="4FCF1714" w14:textId="77777777" w:rsidR="00347628" w:rsidRDefault="00347628" w:rsidP="00347628">
      <w:r>
        <w:t>1. Hardware Setup:</w:t>
      </w:r>
    </w:p>
    <w:p w14:paraId="56B52EDC" w14:textId="77777777" w:rsidR="00347628" w:rsidRDefault="00347628" w:rsidP="00347628">
      <w:r>
        <w:t xml:space="preserve">   - Water Pump: Select and set up a suitable water pump for the fountain.</w:t>
      </w:r>
    </w:p>
    <w:p w14:paraId="7FD38A88" w14:textId="77777777" w:rsidR="00347628" w:rsidRDefault="00347628" w:rsidP="00347628">
      <w:r>
        <w:t xml:space="preserve">   - Water Level Sensor: Install and calibrate a water level sensor to measure the water level in the fountain.</w:t>
      </w:r>
    </w:p>
    <w:p w14:paraId="717670B9" w14:textId="77777777" w:rsidR="00347628" w:rsidRDefault="00347628" w:rsidP="00347628">
      <w:r>
        <w:t xml:space="preserve">   - </w:t>
      </w:r>
      <w:proofErr w:type="spellStart"/>
      <w:r>
        <w:t>LoRaWAN</w:t>
      </w:r>
      <w:proofErr w:type="spellEnd"/>
      <w:r>
        <w:t xml:space="preserve"> Transceiver: Integrate a </w:t>
      </w:r>
      <w:proofErr w:type="spellStart"/>
      <w:r>
        <w:t>LoRaWAN</w:t>
      </w:r>
      <w:proofErr w:type="spellEnd"/>
      <w:r>
        <w:t xml:space="preserve"> transceiver (e.g., </w:t>
      </w:r>
      <w:proofErr w:type="spellStart"/>
      <w:r>
        <w:t>LoRaWAN</w:t>
      </w:r>
      <w:proofErr w:type="spellEnd"/>
      <w:r>
        <w:t xml:space="preserve"> module) to enable wireless communication.</w:t>
      </w:r>
    </w:p>
    <w:p w14:paraId="67CF6A02" w14:textId="77777777" w:rsidR="00347628" w:rsidRDefault="00347628" w:rsidP="00347628">
      <w:r>
        <w:t xml:space="preserve">   - Microcontroller: Choose a microcontroller (e.g., Arduino or Raspberry Pi) to interface with sensors, process data, and communicate with the </w:t>
      </w:r>
      <w:proofErr w:type="spellStart"/>
      <w:r>
        <w:t>LoRaWAN</w:t>
      </w:r>
      <w:proofErr w:type="spellEnd"/>
      <w:r>
        <w:t xml:space="preserve"> transceiver.</w:t>
      </w:r>
    </w:p>
    <w:p w14:paraId="1B22B1DC" w14:textId="77777777" w:rsidR="00347628" w:rsidRDefault="00347628" w:rsidP="00347628"/>
    <w:p w14:paraId="1D0E0450" w14:textId="77777777" w:rsidR="00347628" w:rsidRDefault="00347628" w:rsidP="00347628">
      <w:r>
        <w:t>2. Sensor Data Processing and Communication:</w:t>
      </w:r>
    </w:p>
    <w:p w14:paraId="3DC83E2A" w14:textId="77777777" w:rsidR="00347628" w:rsidRDefault="00347628" w:rsidP="00347628">
      <w:r>
        <w:t xml:space="preserve">   - Python Script for Sensor Data: Write Python scripts to read and process data from the water level sensor and other sensors (if applicable).</w:t>
      </w:r>
    </w:p>
    <w:p w14:paraId="4605A793" w14:textId="77777777" w:rsidR="00347628" w:rsidRDefault="00347628" w:rsidP="00347628">
      <w:r>
        <w:t xml:space="preserve">   - </w:t>
      </w:r>
      <w:proofErr w:type="spellStart"/>
      <w:r>
        <w:t>LoRaWAN</w:t>
      </w:r>
      <w:proofErr w:type="spellEnd"/>
      <w:r>
        <w:t xml:space="preserve"> Communication: Develop Python functions to format and send the sensor data over </w:t>
      </w:r>
      <w:proofErr w:type="spellStart"/>
      <w:r>
        <w:t>LoRaWAN</w:t>
      </w:r>
      <w:proofErr w:type="spellEnd"/>
      <w:r>
        <w:t xml:space="preserve"> to a gateway.</w:t>
      </w:r>
    </w:p>
    <w:p w14:paraId="61FA95D5" w14:textId="77777777" w:rsidR="00347628" w:rsidRDefault="00347628" w:rsidP="00347628"/>
    <w:p w14:paraId="6552E7A4" w14:textId="77777777" w:rsidR="00347628" w:rsidRDefault="00347628" w:rsidP="00347628">
      <w:r>
        <w:t xml:space="preserve">3. </w:t>
      </w:r>
      <w:proofErr w:type="spellStart"/>
      <w:r>
        <w:t>LoRaWAN</w:t>
      </w:r>
      <w:proofErr w:type="spellEnd"/>
      <w:r>
        <w:t xml:space="preserve"> Network Setup:</w:t>
      </w:r>
    </w:p>
    <w:p w14:paraId="388D618F" w14:textId="77777777" w:rsidR="00347628" w:rsidRDefault="00347628" w:rsidP="00347628">
      <w:r>
        <w:t xml:space="preserve">   - </w:t>
      </w:r>
      <w:proofErr w:type="spellStart"/>
      <w:r>
        <w:t>LoRaWAN</w:t>
      </w:r>
      <w:proofErr w:type="spellEnd"/>
      <w:r>
        <w:t xml:space="preserve"> Gateway: Set up a </w:t>
      </w:r>
      <w:proofErr w:type="spellStart"/>
      <w:r>
        <w:t>LoRaWAN</w:t>
      </w:r>
      <w:proofErr w:type="spellEnd"/>
      <w:r>
        <w:t xml:space="preserve"> gateway to receive data from the smart water fountain and forward it to the network server.</w:t>
      </w:r>
    </w:p>
    <w:p w14:paraId="22E482C4" w14:textId="77777777" w:rsidR="00347628" w:rsidRDefault="00347628" w:rsidP="00347628">
      <w:r>
        <w:t xml:space="preserve">   - Network Server: Configure a </w:t>
      </w:r>
      <w:proofErr w:type="spellStart"/>
      <w:r>
        <w:t>LoRaWAN</w:t>
      </w:r>
      <w:proofErr w:type="spellEnd"/>
      <w:r>
        <w:t xml:space="preserve"> network server to receive and manage data from the gateway.</w:t>
      </w:r>
    </w:p>
    <w:p w14:paraId="33796E8C" w14:textId="77777777" w:rsidR="00347628" w:rsidRDefault="00347628" w:rsidP="00347628"/>
    <w:p w14:paraId="5492C66D" w14:textId="77777777" w:rsidR="00347628" w:rsidRDefault="00347628" w:rsidP="00347628">
      <w:r>
        <w:t>4. Data Visualization and Storage:</w:t>
      </w:r>
    </w:p>
    <w:p w14:paraId="1DD32E13" w14:textId="77777777" w:rsidR="00347628" w:rsidRDefault="00347628" w:rsidP="00347628">
      <w:r>
        <w:t xml:space="preserve">   - Python Backend: Develop a Python backend to receive data from the </w:t>
      </w:r>
      <w:proofErr w:type="spellStart"/>
      <w:r>
        <w:t>LoRaWAN</w:t>
      </w:r>
      <w:proofErr w:type="spellEnd"/>
      <w:r>
        <w:t xml:space="preserve"> network server and store it in a database.</w:t>
      </w:r>
    </w:p>
    <w:p w14:paraId="499B46A6" w14:textId="77777777" w:rsidR="00347628" w:rsidRDefault="00347628" w:rsidP="00347628">
      <w:r>
        <w:t xml:space="preserve">   - Web Interface: Create a web-based interface using Python frameworks like Flask or Django to visualize the real-time data from the smart water fountain.</w:t>
      </w:r>
    </w:p>
    <w:p w14:paraId="64F22D89" w14:textId="77777777" w:rsidR="00347628" w:rsidRDefault="00347628" w:rsidP="00347628"/>
    <w:p w14:paraId="39C9DBCD" w14:textId="77777777" w:rsidR="00347628" w:rsidRDefault="00347628" w:rsidP="00347628">
      <w:r>
        <w:t>5. User Interaction and Control:</w:t>
      </w:r>
    </w:p>
    <w:p w14:paraId="10022B0E" w14:textId="77777777" w:rsidR="00347628" w:rsidRDefault="00347628" w:rsidP="00347628">
      <w:r>
        <w:t xml:space="preserve">   - Implement control mechanisms in the web interface to allow users to control the water pump, set water levels, and receive alerts.</w:t>
      </w:r>
    </w:p>
    <w:p w14:paraId="3E3A7AEC" w14:textId="77777777" w:rsidR="00347628" w:rsidRDefault="00347628" w:rsidP="00347628">
      <w:r>
        <w:t xml:space="preserve">   - Enable user authentication and authorization to ensure secure access and control.</w:t>
      </w:r>
    </w:p>
    <w:p w14:paraId="648A8A78" w14:textId="77777777" w:rsidR="00347628" w:rsidRDefault="00347628" w:rsidP="00347628"/>
    <w:p w14:paraId="31EF1C86" w14:textId="77777777" w:rsidR="00347628" w:rsidRDefault="00347628" w:rsidP="00347628">
      <w:r>
        <w:t>6. Testing and Validation:</w:t>
      </w:r>
    </w:p>
    <w:p w14:paraId="3D260EFB" w14:textId="77777777" w:rsidR="00347628" w:rsidRDefault="00347628" w:rsidP="00347628">
      <w:r>
        <w:t xml:space="preserve">   - Conduct thorough testing of the entire system, ensuring accurate sensor readings, reliable communication, and proper data visualization.</w:t>
      </w:r>
    </w:p>
    <w:p w14:paraId="781985E7" w14:textId="77777777" w:rsidR="00347628" w:rsidRDefault="00347628" w:rsidP="00347628">
      <w:r>
        <w:t xml:space="preserve">   - Address any issues and optimize the system for efficient performance.</w:t>
      </w:r>
    </w:p>
    <w:p w14:paraId="0632DD24" w14:textId="77777777" w:rsidR="00347628" w:rsidRDefault="00347628" w:rsidP="00347628"/>
    <w:p w14:paraId="685A690B" w14:textId="77777777" w:rsidR="00347628" w:rsidRDefault="00347628" w:rsidP="00347628">
      <w:r>
        <w:t>7. Deployment:</w:t>
      </w:r>
    </w:p>
    <w:p w14:paraId="6F7CC953" w14:textId="77777777" w:rsidR="00347628" w:rsidRDefault="00347628" w:rsidP="00347628">
      <w:r>
        <w:t xml:space="preserve">   - Deploy the integrated smart water fountain in a suitable location and monitor its operation and data through the developed platform.</w:t>
      </w:r>
    </w:p>
    <w:p w14:paraId="2144586F" w14:textId="77777777" w:rsidR="00347628" w:rsidRDefault="00347628" w:rsidP="00347628"/>
    <w:p w14:paraId="560167B9" w14:textId="77777777" w:rsidR="00347628" w:rsidRPr="00347628" w:rsidRDefault="00347628" w:rsidP="00347628">
      <w:r>
        <w:t xml:space="preserve">This project will result in a smart water fountain integrated with </w:t>
      </w:r>
      <w:proofErr w:type="spellStart"/>
      <w:r>
        <w:t>LoRaWAN</w:t>
      </w:r>
      <w:proofErr w:type="spellEnd"/>
      <w:r>
        <w:t xml:space="preserve"> technology, allowing for remote monitoring, control, and efficient water management using Python for data processing and communication.</w:t>
      </w:r>
    </w:p>
    <w:p w14:paraId="71450492" w14:textId="252F668F" w:rsidR="00FF42F8" w:rsidRDefault="00FF42F8"/>
    <w:sectPr w:rsidR="00FF42F8">
      <w:footerReference w:type="default" r:id="rId7"/>
      <w:headerReference w:type="firs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705C" w14:textId="77777777" w:rsidR="00A16ACC" w:rsidRDefault="00A16ACC">
      <w:pPr>
        <w:spacing w:after="0" w:line="240" w:lineRule="auto"/>
      </w:pPr>
      <w:r>
        <w:separator/>
      </w:r>
    </w:p>
  </w:endnote>
  <w:endnote w:type="continuationSeparator" w:id="0">
    <w:p w14:paraId="57792BA9" w14:textId="77777777" w:rsidR="00A16ACC" w:rsidRDefault="00A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66DE" w14:textId="77777777" w:rsidR="00FF42F8" w:rsidRDefault="00FA76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D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FE62" w14:textId="77777777" w:rsidR="00A16ACC" w:rsidRDefault="00A16ACC">
      <w:pPr>
        <w:spacing w:after="0" w:line="240" w:lineRule="auto"/>
      </w:pPr>
      <w:r>
        <w:separator/>
      </w:r>
    </w:p>
  </w:footnote>
  <w:footnote w:type="continuationSeparator" w:id="0">
    <w:p w14:paraId="21D9086B" w14:textId="77777777" w:rsidR="00A16ACC" w:rsidRDefault="00A1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C227" w14:textId="77777777" w:rsidR="00987527" w:rsidRDefault="00987527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36E96F94" wp14:editId="346A55A9">
              <wp:simplePos x="0" y="0"/>
              <wp:positionH relativeFrom="page">
                <wp:posOffset>8890</wp:posOffset>
              </wp:positionH>
              <wp:positionV relativeFrom="page">
                <wp:posOffset>631190</wp:posOffset>
              </wp:positionV>
              <wp:extent cx="603504" cy="1060704"/>
              <wp:effectExtent l="0" t="0" r="25400" b="25400"/>
              <wp:wrapNone/>
              <wp:docPr id="2" name="Rectangle 2" descr="Rectangle desig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504" cy="106070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AC6A04" id="Rectangle 2" o:spid="_x0000_s1026" alt="Rectangle design" style="position:absolute;margin-left:.7pt;margin-top:49.7pt;width:47.5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" fillcolor="#3a3a3a [3215]" strokecolor="#2a1120 [1604]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457991">
    <w:abstractNumId w:val="9"/>
  </w:num>
  <w:num w:numId="2" w16cid:durableId="1813598267">
    <w:abstractNumId w:val="7"/>
  </w:num>
  <w:num w:numId="3" w16cid:durableId="1075513707">
    <w:abstractNumId w:val="6"/>
  </w:num>
  <w:num w:numId="4" w16cid:durableId="941648496">
    <w:abstractNumId w:val="5"/>
  </w:num>
  <w:num w:numId="5" w16cid:durableId="1567183816">
    <w:abstractNumId w:val="4"/>
  </w:num>
  <w:num w:numId="6" w16cid:durableId="2071030691">
    <w:abstractNumId w:val="8"/>
  </w:num>
  <w:num w:numId="7" w16cid:durableId="227345980">
    <w:abstractNumId w:val="3"/>
  </w:num>
  <w:num w:numId="8" w16cid:durableId="420875150">
    <w:abstractNumId w:val="2"/>
  </w:num>
  <w:num w:numId="9" w16cid:durableId="724641245">
    <w:abstractNumId w:val="1"/>
  </w:num>
  <w:num w:numId="10" w16cid:durableId="14601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CC"/>
    <w:rsid w:val="00054920"/>
    <w:rsid w:val="002D0740"/>
    <w:rsid w:val="00347628"/>
    <w:rsid w:val="0046357F"/>
    <w:rsid w:val="005561A4"/>
    <w:rsid w:val="00595A56"/>
    <w:rsid w:val="00647873"/>
    <w:rsid w:val="00732728"/>
    <w:rsid w:val="00987527"/>
    <w:rsid w:val="00A16ACC"/>
    <w:rsid w:val="00A44A77"/>
    <w:rsid w:val="00B84899"/>
    <w:rsid w:val="00C37555"/>
    <w:rsid w:val="00F87DB0"/>
    <w:rsid w:val="00FA76A9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B7D2CA"/>
  <w15:chartTrackingRefBased/>
  <w15:docId w15:val="{ABB7A97D-8FFF-4640-8E52-37C60D55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rsid w:val="002D0740"/>
    <w:pPr>
      <w:spacing w:after="0" w:line="240" w:lineRule="auto"/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D112B91-F1BD-BB4C-B569-EEB220A0843C%7dtf50002026.dotx" TargetMode="External" 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{8D112B91-F1BD-BB4C-B569-EEB220A0843C}tf50002026.dotx</Template>
  <TotalTime>0</TotalTime>
  <Pages>1</Pages>
  <Words>1974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BME</dc:creator>
  <cp:keywords/>
  <dc:description/>
  <cp:lastModifiedBy>Nithish BME</cp:lastModifiedBy>
  <cp:revision>2</cp:revision>
  <dcterms:created xsi:type="dcterms:W3CDTF">2023-10-18T09:08:00Z</dcterms:created>
  <dcterms:modified xsi:type="dcterms:W3CDTF">2023-10-18T09:08:00Z</dcterms:modified>
</cp:coreProperties>
</file>