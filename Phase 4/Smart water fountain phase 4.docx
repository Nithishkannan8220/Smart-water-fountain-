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2210" w14:textId="77777777" w:rsidR="00615D31" w:rsidRDefault="00957414" w:rsidP="00615D31">
      <w:pPr>
        <w:pStyle w:val="Title"/>
      </w:pPr>
      <w:r>
        <w:t>Smart water fountain</w:t>
      </w:r>
    </w:p>
    <w:p w14:paraId="452DF5E6" w14:textId="296C9CEE" w:rsidR="005265C1" w:rsidRDefault="005265C1" w:rsidP="00615D31">
      <w:pPr>
        <w:pStyle w:val="Title"/>
      </w:pPr>
    </w:p>
    <w:p w14:paraId="7AEED565" w14:textId="77777777" w:rsidR="00957414" w:rsidRPr="00957414" w:rsidRDefault="00957414" w:rsidP="00957414"/>
    <w:p w14:paraId="0F3F546C" w14:textId="18A1985C" w:rsidR="005265C1" w:rsidRDefault="00957414">
      <w:pPr>
        <w:pStyle w:val="Heading2"/>
      </w:pPr>
      <w:r>
        <w:t>Phase-4</w:t>
      </w:r>
    </w:p>
    <w:p w14:paraId="2228FA3A" w14:textId="266F63F4" w:rsidR="005265C1" w:rsidRDefault="002C3B79">
      <w:r>
        <w:t>Project requirements</w:t>
      </w:r>
      <w:r w:rsidR="00E309E1">
        <w:t>:</w:t>
      </w:r>
    </w:p>
    <w:p w14:paraId="24026068" w14:textId="6788099F" w:rsidR="00E309E1" w:rsidRDefault="00E309E1">
      <w:r>
        <w:t xml:space="preserve">When defining project requirements for a smart water fountain in </w:t>
      </w:r>
      <w:proofErr w:type="spellStart"/>
      <w:r>
        <w:t>IoT</w:t>
      </w:r>
      <w:proofErr w:type="spellEnd"/>
      <w:r>
        <w:t>, it’s important to consider various aspects to ensure a successful implementation. Here are some key project requirements to consider:</w:t>
      </w:r>
    </w:p>
    <w:p w14:paraId="0A394C41" w14:textId="77777777" w:rsidR="00E309E1" w:rsidRDefault="00E309E1"/>
    <w:p w14:paraId="532EFE41" w14:textId="77777777" w:rsidR="00E309E1" w:rsidRDefault="00E309E1">
      <w:r>
        <w:t>1. **Hardware Components:**</w:t>
      </w:r>
    </w:p>
    <w:p w14:paraId="4CDCD6A2" w14:textId="77777777" w:rsidR="00E309E1" w:rsidRDefault="00E309E1">
      <w:r>
        <w:t xml:space="preserve">   - Specify the type of water fountain to be used and any necessary modifications or additions for </w:t>
      </w:r>
      <w:proofErr w:type="spellStart"/>
      <w:r>
        <w:t>IoT</w:t>
      </w:r>
      <w:proofErr w:type="spellEnd"/>
      <w:r>
        <w:t xml:space="preserve"> integration.</w:t>
      </w:r>
    </w:p>
    <w:p w14:paraId="4F22E895" w14:textId="77777777" w:rsidR="00E309E1" w:rsidRDefault="00E309E1">
      <w:r>
        <w:t xml:space="preserve">   - Define the choice of microcontroller or </w:t>
      </w:r>
      <w:proofErr w:type="spellStart"/>
      <w:r>
        <w:t>IoT</w:t>
      </w:r>
      <w:proofErr w:type="spellEnd"/>
      <w:r>
        <w:t xml:space="preserve"> hardware platform (e.g., Arduino, Raspberry Pi) to control and monitor the fountain.</w:t>
      </w:r>
    </w:p>
    <w:p w14:paraId="09416CE8" w14:textId="77777777" w:rsidR="00E309E1" w:rsidRDefault="00E309E1"/>
    <w:p w14:paraId="2DFBAC6A" w14:textId="77777777" w:rsidR="00E309E1" w:rsidRDefault="00E309E1">
      <w:r>
        <w:t>2. **</w:t>
      </w:r>
      <w:proofErr w:type="spellStart"/>
      <w:r>
        <w:t>IoT</w:t>
      </w:r>
      <w:proofErr w:type="spellEnd"/>
      <w:r>
        <w:t xml:space="preserve"> Capabilities:**</w:t>
      </w:r>
    </w:p>
    <w:p w14:paraId="2B1237D3" w14:textId="77777777" w:rsidR="00E309E1" w:rsidRDefault="00E309E1">
      <w:r>
        <w:lastRenderedPageBreak/>
        <w:t xml:space="preserve">   - Specify the sensors and actuators required for monitoring and controlling the water fountain. This may include water level sensors, pumps, valves, and flow meters.</w:t>
      </w:r>
    </w:p>
    <w:p w14:paraId="74F460E8" w14:textId="77777777" w:rsidR="00E309E1" w:rsidRDefault="00E309E1"/>
    <w:p w14:paraId="5E369A84" w14:textId="77777777" w:rsidR="00E309E1" w:rsidRDefault="00E309E1">
      <w:r>
        <w:t>3. **Connectivity:**</w:t>
      </w:r>
    </w:p>
    <w:p w14:paraId="6FD2ABEB" w14:textId="77777777" w:rsidR="00E309E1" w:rsidRDefault="00E309E1">
      <w:r>
        <w:t xml:space="preserve">   - Determine the network connectivity options, such as Wi-Fi, Ethernet, or cellular, for the smart fountain to connect to the internet.</w:t>
      </w:r>
    </w:p>
    <w:p w14:paraId="001A3AC7" w14:textId="77777777" w:rsidR="00E309E1" w:rsidRDefault="00E309E1"/>
    <w:p w14:paraId="094DA70F" w14:textId="77777777" w:rsidR="00E309E1" w:rsidRDefault="00E309E1">
      <w:r>
        <w:t>4. **User Interface:**</w:t>
      </w:r>
    </w:p>
    <w:p w14:paraId="030E97DC" w14:textId="77777777" w:rsidR="00E309E1" w:rsidRDefault="00E309E1">
      <w:r>
        <w:t xml:space="preserve">   - Define the requirements for the user interface, including a web-based control panel, a mobile app, or both.</w:t>
      </w:r>
    </w:p>
    <w:p w14:paraId="61E4979F" w14:textId="77777777" w:rsidR="00E309E1" w:rsidRDefault="00E309E1">
      <w:r>
        <w:t xml:space="preserve">   - Specify the features and functionalities of the user interface, such as fountain control, monitoring, and data visualization.</w:t>
      </w:r>
    </w:p>
    <w:p w14:paraId="19998F01" w14:textId="77777777" w:rsidR="00E309E1" w:rsidRDefault="00E309E1"/>
    <w:p w14:paraId="330FCD97" w14:textId="77777777" w:rsidR="00E309E1" w:rsidRDefault="00E309E1">
      <w:r>
        <w:t>5. **Data Management:**</w:t>
      </w:r>
    </w:p>
    <w:p w14:paraId="004EE47D" w14:textId="77777777" w:rsidR="00E309E1" w:rsidRDefault="00E309E1">
      <w:r>
        <w:t xml:space="preserve">   - Identify the types of data to be collected and stored, such as water consumption data, user preferences, and fountain status.</w:t>
      </w:r>
    </w:p>
    <w:p w14:paraId="6DA03F96" w14:textId="77777777" w:rsidR="00E309E1" w:rsidRDefault="00E309E1">
      <w:r>
        <w:t xml:space="preserve">   - Specify the database system and data storage requirements.</w:t>
      </w:r>
    </w:p>
    <w:p w14:paraId="37B455D4" w14:textId="77777777" w:rsidR="00E309E1" w:rsidRDefault="00E309E1"/>
    <w:p w14:paraId="1C4D834E" w14:textId="77777777" w:rsidR="00E309E1" w:rsidRDefault="00E309E1">
      <w:r>
        <w:lastRenderedPageBreak/>
        <w:t>6. **</w:t>
      </w:r>
      <w:proofErr w:type="spellStart"/>
      <w:r>
        <w:t>IoT</w:t>
      </w:r>
      <w:proofErr w:type="spellEnd"/>
      <w:r>
        <w:t xml:space="preserve"> Protocols:**</w:t>
      </w:r>
    </w:p>
    <w:p w14:paraId="64B30048" w14:textId="77777777" w:rsidR="00E309E1" w:rsidRDefault="00E309E1">
      <w:r>
        <w:t xml:space="preserve">   - Determine the communication protocols to be used for device-to-server and device-to-user interactions (e.g., MQTT, </w:t>
      </w:r>
      <w:proofErr w:type="spellStart"/>
      <w:r>
        <w:t>CoAP</w:t>
      </w:r>
      <w:proofErr w:type="spellEnd"/>
      <w:r>
        <w:t>).</w:t>
      </w:r>
    </w:p>
    <w:p w14:paraId="421EA5CB" w14:textId="77777777" w:rsidR="00E309E1" w:rsidRDefault="00E309E1"/>
    <w:p w14:paraId="2CCB3C35" w14:textId="77777777" w:rsidR="00E309E1" w:rsidRDefault="00E309E1">
      <w:r>
        <w:t>7. **Security:**</w:t>
      </w:r>
    </w:p>
    <w:p w14:paraId="0BD18078" w14:textId="77777777" w:rsidR="00E309E1" w:rsidRDefault="00E309E1">
      <w:r>
        <w:t xml:space="preserve">   - Define security requirements, including user authentication and authorization mechanisms.</w:t>
      </w:r>
    </w:p>
    <w:p w14:paraId="7F3A2C72" w14:textId="77777777" w:rsidR="00E309E1" w:rsidRDefault="00E309E1">
      <w:r>
        <w:t xml:space="preserve">   - Specify data encryption for secure data transmission and storage.</w:t>
      </w:r>
    </w:p>
    <w:p w14:paraId="75C7FBBC" w14:textId="77777777" w:rsidR="00E309E1" w:rsidRDefault="00E309E1"/>
    <w:p w14:paraId="141151E9" w14:textId="77777777" w:rsidR="00E309E1" w:rsidRDefault="00E309E1">
      <w:r>
        <w:t>8. **Notifications:**</w:t>
      </w:r>
    </w:p>
    <w:p w14:paraId="77801FCC" w14:textId="77777777" w:rsidR="00E309E1" w:rsidRDefault="00E309E1">
      <w:r>
        <w:t xml:space="preserve">   - Specify the types of notifications required, such as alerts for low water levels, maintenance needs, or user interaction.</w:t>
      </w:r>
    </w:p>
    <w:p w14:paraId="0950D23E" w14:textId="77777777" w:rsidR="00E309E1" w:rsidRDefault="00E309E1"/>
    <w:p w14:paraId="7C9E5509" w14:textId="77777777" w:rsidR="00E309E1" w:rsidRDefault="00E309E1">
      <w:r>
        <w:t>9. **Remote Control:**</w:t>
      </w:r>
    </w:p>
    <w:p w14:paraId="6131232B" w14:textId="77777777" w:rsidR="00E309E1" w:rsidRDefault="00E309E1">
      <w:r>
        <w:t xml:space="preserve">   - Define the extent of remote control over the water fountain, including on/off control, flow rate adjustments, and scheduling.</w:t>
      </w:r>
    </w:p>
    <w:p w14:paraId="351F0DDA" w14:textId="77777777" w:rsidR="00E309E1" w:rsidRDefault="00E309E1"/>
    <w:p w14:paraId="036326E3" w14:textId="77777777" w:rsidR="00E309E1" w:rsidRDefault="00E309E1">
      <w:r>
        <w:t>10. **Power Supply:**</w:t>
      </w:r>
    </w:p>
    <w:p w14:paraId="0DD778E8" w14:textId="77777777" w:rsidR="00E309E1" w:rsidRDefault="00E309E1">
      <w:r>
        <w:lastRenderedPageBreak/>
        <w:t xml:space="preserve">    - Determine the power source and power management for the </w:t>
      </w:r>
      <w:proofErr w:type="spellStart"/>
      <w:r>
        <w:t>IoT</w:t>
      </w:r>
      <w:proofErr w:type="spellEnd"/>
      <w:r>
        <w:t xml:space="preserve"> device, considering battery life or power efficiency.</w:t>
      </w:r>
    </w:p>
    <w:p w14:paraId="1E4616BA" w14:textId="77777777" w:rsidR="00E309E1" w:rsidRDefault="00E309E1"/>
    <w:p w14:paraId="01E2AB20" w14:textId="77777777" w:rsidR="00E309E1" w:rsidRDefault="00E309E1">
      <w:r>
        <w:t>11. **Scalability:**</w:t>
      </w:r>
    </w:p>
    <w:p w14:paraId="6FCB9E06" w14:textId="77777777" w:rsidR="00E309E1" w:rsidRDefault="00E309E1">
      <w:r>
        <w:t xml:space="preserve">    - Consider the potential for adding more fountains or expanding the system to multiple locations.</w:t>
      </w:r>
    </w:p>
    <w:p w14:paraId="717A3D3F" w14:textId="77777777" w:rsidR="00E309E1" w:rsidRDefault="00E309E1"/>
    <w:p w14:paraId="798C8E66" w14:textId="77777777" w:rsidR="00E309E1" w:rsidRDefault="00E309E1">
      <w:r>
        <w:t>12. **Data Analytics (Optional):**</w:t>
      </w:r>
    </w:p>
    <w:p w14:paraId="203FCA48" w14:textId="77777777" w:rsidR="00E309E1" w:rsidRDefault="00E309E1">
      <w:r>
        <w:t xml:space="preserve">    - Specify any data analysis or machine learning requirements for optimizing fountain performance or predicting maintenance needs.</w:t>
      </w:r>
    </w:p>
    <w:p w14:paraId="4A3FDCEF" w14:textId="77777777" w:rsidR="00E309E1" w:rsidRDefault="00E309E1"/>
    <w:p w14:paraId="0F0BA02F" w14:textId="77777777" w:rsidR="00E309E1" w:rsidRDefault="00E309E1">
      <w:r>
        <w:t>13. **Compliance:**</w:t>
      </w:r>
    </w:p>
    <w:p w14:paraId="4C0CD901" w14:textId="77777777" w:rsidR="00E309E1" w:rsidRDefault="00E309E1">
      <w:r>
        <w:t xml:space="preserve">    - Ensure that the project complies with any relevant industry standards or regulations, especially regarding water usage and safety.</w:t>
      </w:r>
    </w:p>
    <w:p w14:paraId="23EDE277" w14:textId="77777777" w:rsidR="00E309E1" w:rsidRDefault="00E309E1"/>
    <w:p w14:paraId="7815C6AB" w14:textId="77777777" w:rsidR="00E309E1" w:rsidRDefault="00E309E1">
      <w:r>
        <w:t>14. **Budget and Timeline:**</w:t>
      </w:r>
    </w:p>
    <w:p w14:paraId="76738D59" w14:textId="77777777" w:rsidR="00E309E1" w:rsidRDefault="00E309E1">
      <w:r>
        <w:t xml:space="preserve">    - Define the project budget and timeline, including development, testing, and deployment phases.</w:t>
      </w:r>
    </w:p>
    <w:p w14:paraId="4A027981" w14:textId="77777777" w:rsidR="00E309E1" w:rsidRDefault="00E309E1"/>
    <w:p w14:paraId="5BFC3289" w14:textId="77777777" w:rsidR="00E309E1" w:rsidRDefault="00E309E1">
      <w:r>
        <w:lastRenderedPageBreak/>
        <w:t>15. **Testing and Quality Assurance:**</w:t>
      </w:r>
    </w:p>
    <w:p w14:paraId="752BA874" w14:textId="77777777" w:rsidR="00E309E1" w:rsidRDefault="00E309E1">
      <w:r>
        <w:t xml:space="preserve">    - Outline testing requirements, including unit testing, integration testing, and user acceptance testing.</w:t>
      </w:r>
    </w:p>
    <w:p w14:paraId="26EA5F8E" w14:textId="77777777" w:rsidR="00E309E1" w:rsidRDefault="00E309E1"/>
    <w:p w14:paraId="08609658" w14:textId="77777777" w:rsidR="00E309E1" w:rsidRDefault="00E309E1">
      <w:r>
        <w:t>16. **Documentation and Training:**</w:t>
      </w:r>
    </w:p>
    <w:p w14:paraId="7C745394" w14:textId="77777777" w:rsidR="00E309E1" w:rsidRDefault="00E309E1">
      <w:r>
        <w:t xml:space="preserve">    - Specify the need for documentation, including user manuals and developer guides, and any training for users or maintenance personnel.</w:t>
      </w:r>
    </w:p>
    <w:p w14:paraId="15B75C04" w14:textId="77777777" w:rsidR="00E309E1" w:rsidRDefault="00E309E1"/>
    <w:p w14:paraId="3651B3AF" w14:textId="77777777" w:rsidR="00E309E1" w:rsidRDefault="00E309E1">
      <w:r>
        <w:t>17. **Maintenance and Support:**</w:t>
      </w:r>
    </w:p>
    <w:p w14:paraId="77671D2F" w14:textId="77777777" w:rsidR="00E309E1" w:rsidRDefault="00E309E1">
      <w:r>
        <w:t xml:space="preserve">    - Describe the post-launch maintenance and support plan, including regular updates and troubleshooting.</w:t>
      </w:r>
    </w:p>
    <w:p w14:paraId="49D78165" w14:textId="77777777" w:rsidR="00E309E1" w:rsidRDefault="00E309E1"/>
    <w:p w14:paraId="6B8BDA21" w14:textId="77777777" w:rsidR="00E309E1" w:rsidRDefault="00E309E1">
      <w:r>
        <w:t>18. **Deployment and Integration:**</w:t>
      </w:r>
    </w:p>
    <w:p w14:paraId="6F3C070A" w14:textId="77777777" w:rsidR="00E309E1" w:rsidRDefault="00E309E1">
      <w:r>
        <w:t xml:space="preserve">    - Determine how the smart fountain will be installed, integrated with existing systems (if any), and made accessible to users.</w:t>
      </w:r>
    </w:p>
    <w:p w14:paraId="6CE70FC7" w14:textId="77777777" w:rsidR="00E309E1" w:rsidRDefault="00E309E1"/>
    <w:p w14:paraId="77553CF3" w14:textId="77777777" w:rsidR="00E309E1" w:rsidRDefault="00E309E1">
      <w:r>
        <w:t>19. **User Feedback and Iteration:**</w:t>
      </w:r>
    </w:p>
    <w:p w14:paraId="1C1039A1" w14:textId="77777777" w:rsidR="00E309E1" w:rsidRDefault="00E309E1">
      <w:r>
        <w:t xml:space="preserve">    - Plan for collecting user feedback and making improvements based on user experiences.</w:t>
      </w:r>
    </w:p>
    <w:p w14:paraId="357F9900" w14:textId="77777777" w:rsidR="00E309E1" w:rsidRDefault="00E309E1"/>
    <w:p w14:paraId="7B1D61B9" w14:textId="77777777" w:rsidR="00E309E1" w:rsidRDefault="00E309E1">
      <w:r>
        <w:t>20. **Data Privacy and GDPR (General Data Protection Regulation) Compliance:**</w:t>
      </w:r>
    </w:p>
    <w:p w14:paraId="313AF669" w14:textId="77777777" w:rsidR="00E309E1" w:rsidRDefault="00E309E1">
      <w:r>
        <w:t xml:space="preserve">    - Ensure that user data is handled in compliance with data protection regulations, especially if personal information is collected.</w:t>
      </w:r>
    </w:p>
    <w:p w14:paraId="3E0BEBE4" w14:textId="77777777" w:rsidR="00E309E1" w:rsidRDefault="00E309E1"/>
    <w:p w14:paraId="6A656A2F" w14:textId="50990162" w:rsidR="00E309E1" w:rsidRDefault="00E309E1">
      <w:r>
        <w:t xml:space="preserve">By clearly defining these project requirements, you’ll have a solid foundation for the design, development, and successful implementation of your smart water fountain </w:t>
      </w:r>
      <w:proofErr w:type="spellStart"/>
      <w:r>
        <w:t>IoT</w:t>
      </w:r>
      <w:proofErr w:type="spellEnd"/>
      <w:r>
        <w:t xml:space="preserve"> project. It’s crucial to involve all stakeholders, including </w:t>
      </w:r>
      <w:proofErr w:type="spellStart"/>
      <w:r>
        <w:t>IoT</w:t>
      </w:r>
      <w:proofErr w:type="spellEnd"/>
      <w:r>
        <w:t xml:space="preserve"> engineers, web developers, and end-users, in this process to ensure the project aligns with their needs and expectations.</w:t>
      </w:r>
    </w:p>
    <w:p w14:paraId="3CB97B58" w14:textId="77777777" w:rsidR="00E85F01" w:rsidRDefault="00E85F01"/>
    <w:p w14:paraId="0DCC6C24" w14:textId="77777777" w:rsidR="00F30D0D" w:rsidRDefault="00F80C72" w:rsidP="00B201D7">
      <w:pPr>
        <w:pStyle w:val="Heading2"/>
      </w:pPr>
      <w:r>
        <w:t xml:space="preserve">Web development </w:t>
      </w:r>
      <w:r w:rsidR="00F30D0D">
        <w:t>TECHNOLOGIES</w:t>
      </w:r>
    </w:p>
    <w:p w14:paraId="765D681B" w14:textId="77777777" w:rsidR="00F30D0D" w:rsidRDefault="00F30D0D" w:rsidP="00F30D0D"/>
    <w:p w14:paraId="19804274" w14:textId="6D0B7CD3" w:rsidR="00F30D0D" w:rsidRDefault="00F30D0D" w:rsidP="00F30D0D">
      <w:r>
        <w:t xml:space="preserve">To create a smart water fountain in an </w:t>
      </w:r>
      <w:proofErr w:type="spellStart"/>
      <w:r>
        <w:t>IoT</w:t>
      </w:r>
      <w:proofErr w:type="spellEnd"/>
      <w:r>
        <w:t xml:space="preserve"> (Internet of Things) context, you can use a variety of web development technologies. Here’s a brief overview of the components and technologies you might consider:</w:t>
      </w:r>
    </w:p>
    <w:p w14:paraId="68820D5E" w14:textId="77777777" w:rsidR="00F30D0D" w:rsidRDefault="00F30D0D" w:rsidP="00F30D0D"/>
    <w:p w14:paraId="6047B5F3" w14:textId="77777777" w:rsidR="00F30D0D" w:rsidRDefault="00F30D0D" w:rsidP="00F30D0D">
      <w:r>
        <w:t>1. **Hardware Components:**</w:t>
      </w:r>
    </w:p>
    <w:p w14:paraId="3A1C0D36" w14:textId="317C5DF4" w:rsidR="00F30D0D" w:rsidRDefault="00F30D0D" w:rsidP="00F30D0D">
      <w:r>
        <w:lastRenderedPageBreak/>
        <w:t xml:space="preserve">   - **Water Fountain Hardware:** You’ll need the physical water fountain itself with </w:t>
      </w:r>
      <w:proofErr w:type="spellStart"/>
      <w:r>
        <w:t>IoT</w:t>
      </w:r>
      <w:proofErr w:type="spellEnd"/>
      <w:r>
        <w:t xml:space="preserve"> capabilities (sensors, actuators, and controllers).</w:t>
      </w:r>
    </w:p>
    <w:p w14:paraId="6133939A" w14:textId="67A92D76" w:rsidR="00F30D0D" w:rsidRDefault="000A3DFD" w:rsidP="00F30D0D">
      <w:r>
        <w:rPr>
          <w:noProof/>
        </w:rPr>
        <w:drawing>
          <wp:anchor distT="0" distB="0" distL="114300" distR="114300" simplePos="0" relativeHeight="251659264" behindDoc="0" locked="0" layoutInCell="1" allowOverlap="1" wp14:anchorId="6041E620" wp14:editId="693012A8">
            <wp:simplePos x="0" y="0"/>
            <wp:positionH relativeFrom="column">
              <wp:posOffset>1905</wp:posOffset>
            </wp:positionH>
            <wp:positionV relativeFrom="paragraph">
              <wp:posOffset>996315</wp:posOffset>
            </wp:positionV>
            <wp:extent cx="3632835" cy="179260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0D">
        <w:t xml:space="preserve">   - **Microcontroller:** Often, you’ll use microcontrollers like Arduino or Raspberry Pi to interface with the fountain and connect it to the internet.</w:t>
      </w:r>
    </w:p>
    <w:p w14:paraId="12B263A0" w14:textId="77777777" w:rsidR="00F30D0D" w:rsidRDefault="00F30D0D" w:rsidP="00F30D0D"/>
    <w:p w14:paraId="60A49B15" w14:textId="77777777" w:rsidR="00F30D0D" w:rsidRDefault="00F30D0D" w:rsidP="00F30D0D">
      <w:r>
        <w:t>2. **</w:t>
      </w:r>
      <w:proofErr w:type="spellStart"/>
      <w:r>
        <w:t>IoT</w:t>
      </w:r>
      <w:proofErr w:type="spellEnd"/>
      <w:r>
        <w:t xml:space="preserve"> Protocols:**</w:t>
      </w:r>
    </w:p>
    <w:p w14:paraId="25DE6A0B" w14:textId="77777777" w:rsidR="00F30D0D" w:rsidRDefault="00F30D0D" w:rsidP="00F30D0D">
      <w:r>
        <w:t xml:space="preserve">   - **MQTT or </w:t>
      </w:r>
      <w:proofErr w:type="spellStart"/>
      <w:r>
        <w:t>CoAP</w:t>
      </w:r>
      <w:proofErr w:type="spellEnd"/>
      <w:r>
        <w:t xml:space="preserve">:** These lightweight protocols are commonly used for </w:t>
      </w:r>
      <w:proofErr w:type="spellStart"/>
      <w:r>
        <w:t>IoT</w:t>
      </w:r>
      <w:proofErr w:type="spellEnd"/>
      <w:r>
        <w:t xml:space="preserve"> devices to transmit data efficiently.</w:t>
      </w:r>
    </w:p>
    <w:p w14:paraId="6096F3AC" w14:textId="77777777" w:rsidR="00F30D0D" w:rsidRDefault="00F30D0D" w:rsidP="00F30D0D"/>
    <w:p w14:paraId="1A0EF8DC" w14:textId="77777777" w:rsidR="00F30D0D" w:rsidRDefault="00F30D0D" w:rsidP="00F30D0D">
      <w:r>
        <w:t>3. **Web Development Technologies:**</w:t>
      </w:r>
    </w:p>
    <w:p w14:paraId="4B6DCE90" w14:textId="77777777" w:rsidR="00F30D0D" w:rsidRDefault="00F30D0D" w:rsidP="00F30D0D">
      <w:r>
        <w:t xml:space="preserve">   - **Web Application:** Create a web-based control panel for users to interact with the smart fountain. You can use HTML, CSS, and JavaScript for the frontend.</w:t>
      </w:r>
    </w:p>
    <w:p w14:paraId="4E9A3E75" w14:textId="77777777" w:rsidR="00F30D0D" w:rsidRDefault="00F30D0D" w:rsidP="00F30D0D">
      <w:r>
        <w:t xml:space="preserve">   - **Backend Server:** Develop a backend server to handle data from the fountain and manage user interactions. You can use </w:t>
      </w:r>
      <w:proofErr w:type="spellStart"/>
      <w:r>
        <w:t>Node.js</w:t>
      </w:r>
      <w:proofErr w:type="spellEnd"/>
      <w:r>
        <w:t>, Python (Django or Flask), or other server-side technologies.</w:t>
      </w:r>
    </w:p>
    <w:p w14:paraId="0E5AE7AC" w14:textId="77777777" w:rsidR="00F30D0D" w:rsidRDefault="00F30D0D" w:rsidP="00F30D0D">
      <w:r>
        <w:lastRenderedPageBreak/>
        <w:t xml:space="preserve">   - **Database:** Store data about fountain usage, water levels, and user preferences in a database. MySQL, PostgreSQL, or NoSQL databases like MongoDB are options.</w:t>
      </w:r>
    </w:p>
    <w:p w14:paraId="50766ACE" w14:textId="77777777" w:rsidR="00F30D0D" w:rsidRDefault="00F30D0D" w:rsidP="00F30D0D">
      <w:r>
        <w:t xml:space="preserve">   - **APIs:** Create RESTful or </w:t>
      </w:r>
      <w:proofErr w:type="spellStart"/>
      <w:r>
        <w:t>GraphQL</w:t>
      </w:r>
      <w:proofErr w:type="spellEnd"/>
      <w:r>
        <w:t xml:space="preserve"> APIs for communication between the </w:t>
      </w:r>
      <w:proofErr w:type="spellStart"/>
      <w:r>
        <w:t>IoT</w:t>
      </w:r>
      <w:proofErr w:type="spellEnd"/>
      <w:r>
        <w:t xml:space="preserve"> device and the web application.</w:t>
      </w:r>
    </w:p>
    <w:p w14:paraId="69EC38F3" w14:textId="7003A44D" w:rsidR="00F30D0D" w:rsidRDefault="00F30D0D" w:rsidP="00F30D0D">
      <w:r>
        <w:t xml:space="preserve">   - **</w:t>
      </w:r>
      <w:proofErr w:type="spellStart"/>
      <w:r>
        <w:t>WebSocket</w:t>
      </w:r>
      <w:proofErr w:type="spellEnd"/>
      <w:r>
        <w:t xml:space="preserve">:** Use </w:t>
      </w:r>
      <w:proofErr w:type="spellStart"/>
      <w:r>
        <w:t>WebSocket</w:t>
      </w:r>
      <w:proofErr w:type="spellEnd"/>
      <w:r>
        <w:t xml:space="preserve"> for real-time communication if you need instant updates on the fountain’s status.</w:t>
      </w:r>
    </w:p>
    <w:p w14:paraId="2651B37F" w14:textId="77777777" w:rsidR="00F30D0D" w:rsidRDefault="00F30D0D" w:rsidP="00F30D0D">
      <w:r>
        <w:t xml:space="preserve">   - **Cloud Services:** Consider using cloud platforms like AWS, Google Cloud, or Azure for scalability and remote access.</w:t>
      </w:r>
    </w:p>
    <w:p w14:paraId="275FD439" w14:textId="77777777" w:rsidR="00F30D0D" w:rsidRDefault="00F30D0D" w:rsidP="00F30D0D"/>
    <w:p w14:paraId="225D5451" w14:textId="77777777" w:rsidR="00F30D0D" w:rsidRDefault="00F30D0D" w:rsidP="00F30D0D">
      <w:r>
        <w:t>4. **</w:t>
      </w:r>
      <w:proofErr w:type="spellStart"/>
      <w:r>
        <w:t>IoT</w:t>
      </w:r>
      <w:proofErr w:type="spellEnd"/>
      <w:r>
        <w:t xml:space="preserve"> Platform:**</w:t>
      </w:r>
    </w:p>
    <w:p w14:paraId="71787772" w14:textId="77777777" w:rsidR="00F30D0D" w:rsidRDefault="00F30D0D" w:rsidP="00F30D0D">
      <w:r>
        <w:t xml:space="preserve">   - **</w:t>
      </w:r>
      <w:proofErr w:type="spellStart"/>
      <w:r>
        <w:t>IoT</w:t>
      </w:r>
      <w:proofErr w:type="spellEnd"/>
      <w:r>
        <w:t xml:space="preserve"> Platform:** You can use </w:t>
      </w:r>
      <w:proofErr w:type="spellStart"/>
      <w:r>
        <w:t>IoT</w:t>
      </w:r>
      <w:proofErr w:type="spellEnd"/>
      <w:r>
        <w:t xml:space="preserve"> platforms like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 xml:space="preserve">, or Microsoft Azure </w:t>
      </w:r>
      <w:proofErr w:type="spellStart"/>
      <w:r>
        <w:t>IoT</w:t>
      </w:r>
      <w:proofErr w:type="spellEnd"/>
      <w:r>
        <w:t xml:space="preserve"> to manage device connectivity, data processing, and security.</w:t>
      </w:r>
    </w:p>
    <w:p w14:paraId="358B5051" w14:textId="77777777" w:rsidR="00F30D0D" w:rsidRDefault="00F30D0D" w:rsidP="00F30D0D"/>
    <w:p w14:paraId="3C950FAA" w14:textId="77777777" w:rsidR="00F30D0D" w:rsidRDefault="00F30D0D" w:rsidP="00F30D0D">
      <w:r>
        <w:t>5. **Security:**</w:t>
      </w:r>
    </w:p>
    <w:p w14:paraId="3D86B73D" w14:textId="77777777" w:rsidR="00F30D0D" w:rsidRDefault="00F30D0D" w:rsidP="00F30D0D">
      <w:r>
        <w:t xml:space="preserve">   - **HTTPS:** Ensure secure communication between the web application and the smart fountain using HTTPS.</w:t>
      </w:r>
    </w:p>
    <w:p w14:paraId="743067C3" w14:textId="77777777" w:rsidR="00F30D0D" w:rsidRDefault="00F30D0D" w:rsidP="00F30D0D">
      <w:r>
        <w:t xml:space="preserve">   - **Device Authentication:** Implement strong authentication and authorization for both users and the </w:t>
      </w:r>
      <w:proofErr w:type="spellStart"/>
      <w:r>
        <w:t>IoT</w:t>
      </w:r>
      <w:proofErr w:type="spellEnd"/>
      <w:r>
        <w:t xml:space="preserve"> device.</w:t>
      </w:r>
    </w:p>
    <w:p w14:paraId="0009A46C" w14:textId="0650CD3B" w:rsidR="00F30D0D" w:rsidRDefault="00F30D0D" w:rsidP="00F30D0D">
      <w:r>
        <w:t xml:space="preserve">   - **Data Encryption:** Encrypt sensitive data, especially user credentials and device commands.</w:t>
      </w:r>
    </w:p>
    <w:p w14:paraId="0CF56B06" w14:textId="77777777" w:rsidR="00F30D0D" w:rsidRDefault="00F30D0D" w:rsidP="00F30D0D"/>
    <w:p w14:paraId="3E1789F7" w14:textId="77777777" w:rsidR="00F30D0D" w:rsidRDefault="00F30D0D" w:rsidP="00F30D0D">
      <w:r>
        <w:t>6. **Data Visualization:**</w:t>
      </w:r>
    </w:p>
    <w:p w14:paraId="2814A67C" w14:textId="77777777" w:rsidR="00F30D0D" w:rsidRDefault="00F30D0D" w:rsidP="00F30D0D">
      <w:r>
        <w:t xml:space="preserve">   - **Data Visualization Libraries:** Use libraries like D3.js or </w:t>
      </w:r>
      <w:proofErr w:type="spellStart"/>
      <w:r>
        <w:t>Chart.js</w:t>
      </w:r>
      <w:proofErr w:type="spellEnd"/>
      <w:r>
        <w:t xml:space="preserve"> to display real-time data and statistics about the water fountain on the web application.</w:t>
      </w:r>
    </w:p>
    <w:p w14:paraId="3B43BDEF" w14:textId="77777777" w:rsidR="00F30D0D" w:rsidRDefault="00F30D0D" w:rsidP="00F30D0D"/>
    <w:p w14:paraId="30DA6054" w14:textId="77777777" w:rsidR="00F30D0D" w:rsidRDefault="00F30D0D" w:rsidP="00F30D0D">
      <w:r>
        <w:t>7. **Mobile App (Optional):**</w:t>
      </w:r>
    </w:p>
    <w:p w14:paraId="44AE3C93" w14:textId="373968BB" w:rsidR="00F30D0D" w:rsidRDefault="00006A3B" w:rsidP="00F30D0D">
      <w:r>
        <w:rPr>
          <w:noProof/>
        </w:rPr>
        <w:drawing>
          <wp:anchor distT="0" distB="0" distL="114300" distR="114300" simplePos="0" relativeHeight="251661312" behindDoc="0" locked="0" layoutInCell="1" allowOverlap="1" wp14:anchorId="4FFB24FA" wp14:editId="5DF87F9F">
            <wp:simplePos x="0" y="0"/>
            <wp:positionH relativeFrom="column">
              <wp:posOffset>1905</wp:posOffset>
            </wp:positionH>
            <wp:positionV relativeFrom="paragraph">
              <wp:posOffset>603250</wp:posOffset>
            </wp:positionV>
            <wp:extent cx="3242945" cy="23755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0D">
        <w:t xml:space="preserve">   - **Mobile App Development:** Consider creating a mobile app for users to control and monitor the smart water fountain on their smartphones. You can use native development (e.g., Swift or </w:t>
      </w:r>
      <w:proofErr w:type="spellStart"/>
      <w:r w:rsidR="00F30D0D">
        <w:t>Kotlin</w:t>
      </w:r>
      <w:proofErr w:type="spellEnd"/>
      <w:r w:rsidR="00F30D0D">
        <w:t>) or cross-platform frameworks like React Native or Flutter.</w:t>
      </w:r>
    </w:p>
    <w:p w14:paraId="6B56A6DF" w14:textId="77777777" w:rsidR="00F30D0D" w:rsidRDefault="00F30D0D" w:rsidP="00F30D0D"/>
    <w:p w14:paraId="764CA02F" w14:textId="77777777" w:rsidR="00F30D0D" w:rsidRDefault="00F30D0D" w:rsidP="00F30D0D">
      <w:r>
        <w:t>8. **User Authentication:**</w:t>
      </w:r>
    </w:p>
    <w:p w14:paraId="74AA2FEB" w14:textId="77777777" w:rsidR="00F30D0D" w:rsidRDefault="00F30D0D" w:rsidP="00F30D0D">
      <w:r>
        <w:lastRenderedPageBreak/>
        <w:t xml:space="preserve">   - Implement user authentication to ensure that only authorized users can control the fountain. You can use OAuth2, JWT, or other authentication methods.</w:t>
      </w:r>
    </w:p>
    <w:p w14:paraId="3FFD4C86" w14:textId="77777777" w:rsidR="00F30D0D" w:rsidRDefault="00F30D0D" w:rsidP="00F30D0D"/>
    <w:p w14:paraId="736D77C9" w14:textId="77777777" w:rsidR="00F30D0D" w:rsidRDefault="00F30D0D" w:rsidP="00F30D0D">
      <w:r>
        <w:t>9. **Notifications:**</w:t>
      </w:r>
    </w:p>
    <w:p w14:paraId="49994252" w14:textId="77777777" w:rsidR="00F30D0D" w:rsidRDefault="00F30D0D" w:rsidP="00F30D0D">
      <w:r>
        <w:t xml:space="preserve">   - Send push notifications or emails to users for alerts, such as low water levels or filter replacements.</w:t>
      </w:r>
    </w:p>
    <w:p w14:paraId="179217A3" w14:textId="77777777" w:rsidR="00F30D0D" w:rsidRDefault="00F30D0D" w:rsidP="00F30D0D"/>
    <w:p w14:paraId="5AA18581" w14:textId="77777777" w:rsidR="00F30D0D" w:rsidRDefault="00F30D0D" w:rsidP="00F30D0D">
      <w:r>
        <w:t>10. **Machine Learning (Optional):**</w:t>
      </w:r>
    </w:p>
    <w:p w14:paraId="018B9609" w14:textId="77777777" w:rsidR="00F30D0D" w:rsidRDefault="00F30D0D" w:rsidP="00F30D0D">
      <w:r>
        <w:t xml:space="preserve">    - If you want to add predictive or smart features, you can use machine learning to analyze data from the fountain and improve its performance.</w:t>
      </w:r>
    </w:p>
    <w:p w14:paraId="63078786" w14:textId="77777777" w:rsidR="00F30D0D" w:rsidRDefault="00F30D0D" w:rsidP="00F30D0D"/>
    <w:p w14:paraId="32E6F89F" w14:textId="63EFEDFD" w:rsidR="00F30D0D" w:rsidRDefault="00F30D0D" w:rsidP="00F30D0D">
      <w:r>
        <w:t xml:space="preserve">Remember that the specific technologies and components you choose may depend on your project’s requirements and constraints. Building a smart water fountain in </w:t>
      </w:r>
      <w:proofErr w:type="spellStart"/>
      <w:r>
        <w:t>IoT</w:t>
      </w:r>
      <w:proofErr w:type="spellEnd"/>
      <w:r>
        <w:t xml:space="preserve"> involves integrating hardware, networking, and web development, so it’s essential to plan and design the system carefully.</w:t>
      </w:r>
    </w:p>
    <w:p w14:paraId="763371E3" w14:textId="77777777" w:rsidR="00F30D0D" w:rsidRDefault="00F30D0D" w:rsidP="00F30D0D"/>
    <w:p w14:paraId="0CC08903" w14:textId="39025466" w:rsidR="00F30D0D" w:rsidRPr="00F30D0D" w:rsidRDefault="00575F45" w:rsidP="00575F45">
      <w:pPr>
        <w:pStyle w:val="Heading3"/>
      </w:pPr>
      <w:r>
        <w:t xml:space="preserve">Web development technologies </w:t>
      </w:r>
      <w:r w:rsidR="00615D31">
        <w:t xml:space="preserve">NEEDED: </w:t>
      </w:r>
    </w:p>
    <w:p w14:paraId="28B27875" w14:textId="77777777" w:rsidR="00615D31" w:rsidRDefault="00615D31">
      <w:r>
        <w:t xml:space="preserve">In a smart water fountain </w:t>
      </w:r>
      <w:proofErr w:type="spellStart"/>
      <w:r>
        <w:t>IoT</w:t>
      </w:r>
      <w:proofErr w:type="spellEnd"/>
      <w:r>
        <w:t xml:space="preserve"> project, web development technologies are typically used in the user interface, remote control, </w:t>
      </w:r>
      <w:r>
        <w:lastRenderedPageBreak/>
        <w:t>and data management aspects. Here's where you might need web development technologies:</w:t>
      </w:r>
    </w:p>
    <w:p w14:paraId="61C3F4DF" w14:textId="77777777" w:rsidR="00615D31" w:rsidRDefault="00615D31"/>
    <w:p w14:paraId="3595FD15" w14:textId="77777777" w:rsidR="00615D31" w:rsidRDefault="00615D31">
      <w:r>
        <w:t>1. **User Interface (UI):**</w:t>
      </w:r>
    </w:p>
    <w:p w14:paraId="561AE1F3" w14:textId="77777777" w:rsidR="00615D31" w:rsidRDefault="00615D31">
      <w:r>
        <w:t xml:space="preserve">   - **HTML and CSS:** These fundamental web technologies are used to structure and style the user interface for controlling and monitoring the smart water fountain.</w:t>
      </w:r>
    </w:p>
    <w:p w14:paraId="605B0084" w14:textId="77777777" w:rsidR="00615D31" w:rsidRDefault="00615D31"/>
    <w:p w14:paraId="1E2FAE9B" w14:textId="77777777" w:rsidR="00615D31" w:rsidRDefault="00615D31">
      <w:r>
        <w:t>2. **Frontend Development:**</w:t>
      </w:r>
    </w:p>
    <w:p w14:paraId="264A444E" w14:textId="77777777" w:rsidR="00615D31" w:rsidRDefault="00615D31">
      <w:r>
        <w:t xml:space="preserve">   - **JavaScript:** For creating interactive features on the user interface, such as buttons, sliders, and real-time data updates.</w:t>
      </w:r>
    </w:p>
    <w:p w14:paraId="0A2B2F91" w14:textId="77777777" w:rsidR="00615D31" w:rsidRDefault="00615D31">
      <w:r>
        <w:t xml:space="preserve">   - **Frontend Frameworks:** Utilize frontend frameworks like React, Angular, or </w:t>
      </w:r>
      <w:proofErr w:type="spellStart"/>
      <w:r>
        <w:t>Vue.js</w:t>
      </w:r>
      <w:proofErr w:type="spellEnd"/>
      <w:r>
        <w:t xml:space="preserve"> for building dynamic and responsive user interfaces.</w:t>
      </w:r>
    </w:p>
    <w:p w14:paraId="35CC8F3D" w14:textId="77777777" w:rsidR="00615D31" w:rsidRDefault="00615D31"/>
    <w:p w14:paraId="039FEE88" w14:textId="77777777" w:rsidR="00615D31" w:rsidRDefault="00615D31">
      <w:r>
        <w:t>3. **Backend Development:**</w:t>
      </w:r>
    </w:p>
    <w:p w14:paraId="298E82F1" w14:textId="77777777" w:rsidR="00615D31" w:rsidRDefault="00615D31">
      <w:r>
        <w:t xml:space="preserve">   - **Server-Side Scripting:** Use server-side technologies like </w:t>
      </w:r>
      <w:proofErr w:type="spellStart"/>
      <w:r>
        <w:t>Node.js</w:t>
      </w:r>
      <w:proofErr w:type="spellEnd"/>
      <w:r>
        <w:t>, Python (Django or Flask), Ruby on Rails, or Java to handle backend logic.</w:t>
      </w:r>
    </w:p>
    <w:p w14:paraId="5B421F7B" w14:textId="77777777" w:rsidR="00615D31" w:rsidRDefault="00615D31">
      <w:r>
        <w:t xml:space="preserve">   - **Web APIs:** Develop RESTful or </w:t>
      </w:r>
      <w:proofErr w:type="spellStart"/>
      <w:r>
        <w:t>GraphQL</w:t>
      </w:r>
      <w:proofErr w:type="spellEnd"/>
      <w:r>
        <w:t xml:space="preserve"> APIs to communicate with the smart water fountain and retrieve or send data.</w:t>
      </w:r>
    </w:p>
    <w:p w14:paraId="12BE99E9" w14:textId="77777777" w:rsidR="00615D31" w:rsidRDefault="00615D31"/>
    <w:p w14:paraId="35234C86" w14:textId="77777777" w:rsidR="00615D31" w:rsidRDefault="00615D31">
      <w:r>
        <w:t>4. **Database Management:**</w:t>
      </w:r>
    </w:p>
    <w:p w14:paraId="263B7218" w14:textId="77777777" w:rsidR="00615D31" w:rsidRDefault="00615D31">
      <w:r>
        <w:t xml:space="preserve">   - **Database Systems:** Set up a database (e.g., MySQL, PostgreSQL, MongoDB) to store information about water levels, usage statistics, and user preferences.</w:t>
      </w:r>
    </w:p>
    <w:p w14:paraId="5194CC26" w14:textId="77777777" w:rsidR="00615D31" w:rsidRDefault="00615D31">
      <w:r>
        <w:t xml:space="preserve">   - **ORMs (Object-Relational Mapping):** Implement ORMs like </w:t>
      </w:r>
      <w:proofErr w:type="spellStart"/>
      <w:r>
        <w:t>Sequelize</w:t>
      </w:r>
      <w:proofErr w:type="spellEnd"/>
      <w:r>
        <w:t xml:space="preserve"> (</w:t>
      </w:r>
      <w:proofErr w:type="spellStart"/>
      <w:r>
        <w:t>Node.js</w:t>
      </w:r>
      <w:proofErr w:type="spellEnd"/>
      <w:r>
        <w:t>), Django ORM (Python), or Hibernate (Java) to simplify database interactions.</w:t>
      </w:r>
    </w:p>
    <w:p w14:paraId="5468A7F1" w14:textId="77777777" w:rsidR="00615D31" w:rsidRDefault="00615D31"/>
    <w:p w14:paraId="4DFFB618" w14:textId="77777777" w:rsidR="00615D31" w:rsidRDefault="00615D31">
      <w:r>
        <w:t>5. **Real-time Communication:**</w:t>
      </w:r>
    </w:p>
    <w:p w14:paraId="65F9A5FC" w14:textId="77777777" w:rsidR="00615D31" w:rsidRDefault="00615D31">
      <w:r>
        <w:t xml:space="preserve">   - **</w:t>
      </w:r>
      <w:proofErr w:type="spellStart"/>
      <w:r>
        <w:t>WebSockets</w:t>
      </w:r>
      <w:proofErr w:type="spellEnd"/>
      <w:r>
        <w:t xml:space="preserve">:** Use </w:t>
      </w:r>
      <w:proofErr w:type="spellStart"/>
      <w:r>
        <w:t>WebSocket</w:t>
      </w:r>
      <w:proofErr w:type="spellEnd"/>
      <w:r>
        <w:t xml:space="preserve"> technology for real-time communication between the smart fountain and the user interface. This is particularly useful for providing instant feedback on fountain status.</w:t>
      </w:r>
    </w:p>
    <w:p w14:paraId="3561AAA3" w14:textId="77777777" w:rsidR="00615D31" w:rsidRDefault="00615D31"/>
    <w:p w14:paraId="7EDBECE1" w14:textId="77777777" w:rsidR="00615D31" w:rsidRDefault="00615D31">
      <w:r>
        <w:t>6. **Cloud Integration:**</w:t>
      </w:r>
    </w:p>
    <w:p w14:paraId="561B6062" w14:textId="77777777" w:rsidR="00615D31" w:rsidRDefault="00615D31">
      <w:r>
        <w:t xml:space="preserve">   - **Cloud Services:** Consider using cloud platforms like AWS, Google Cloud, or Azure to host your web application and database for scalability and accessibility.</w:t>
      </w:r>
    </w:p>
    <w:p w14:paraId="734D77F9" w14:textId="77777777" w:rsidR="00615D31" w:rsidRDefault="00615D31"/>
    <w:p w14:paraId="7E008CA1" w14:textId="77777777" w:rsidR="00615D31" w:rsidRDefault="00615D31">
      <w:r>
        <w:t>7. **Security:**</w:t>
      </w:r>
    </w:p>
    <w:p w14:paraId="76200262" w14:textId="77777777" w:rsidR="00615D31" w:rsidRDefault="00615D31">
      <w:r>
        <w:lastRenderedPageBreak/>
        <w:t xml:space="preserve">   - **HTTPS:** Secure the communication between the user interface and the smart fountain with HTTPS.</w:t>
      </w:r>
    </w:p>
    <w:p w14:paraId="45085A38" w14:textId="77777777" w:rsidR="00615D31" w:rsidRDefault="00615D31">
      <w:r>
        <w:t xml:space="preserve">   - **User Authentication:** Implement user authentication mechanisms to ensure secure access to the control panel.</w:t>
      </w:r>
    </w:p>
    <w:p w14:paraId="6C79F07B" w14:textId="167C7B35" w:rsidR="00615D31" w:rsidRDefault="004C0870">
      <w:r>
        <w:rPr>
          <w:noProof/>
        </w:rPr>
        <w:drawing>
          <wp:anchor distT="0" distB="0" distL="114300" distR="114300" simplePos="0" relativeHeight="251663360" behindDoc="0" locked="0" layoutInCell="1" allowOverlap="1" wp14:anchorId="408F705A" wp14:editId="3DFB3EC8">
            <wp:simplePos x="0" y="0"/>
            <wp:positionH relativeFrom="column">
              <wp:posOffset>1905</wp:posOffset>
            </wp:positionH>
            <wp:positionV relativeFrom="paragraph">
              <wp:posOffset>741045</wp:posOffset>
            </wp:positionV>
            <wp:extent cx="2693670" cy="18643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D31">
        <w:t xml:space="preserve">   - **Data Encryption:** Encrypt sensitive data such as user credentials and device commands.</w:t>
      </w:r>
    </w:p>
    <w:p w14:paraId="1D0B8C3B" w14:textId="77777777" w:rsidR="00615D31" w:rsidRDefault="00615D31"/>
    <w:p w14:paraId="5F0F7C56" w14:textId="77777777" w:rsidR="00615D31" w:rsidRDefault="00615D31">
      <w:r>
        <w:t>8. **Notifications:**</w:t>
      </w:r>
    </w:p>
    <w:p w14:paraId="7021E554" w14:textId="77777777" w:rsidR="00615D31" w:rsidRDefault="00615D31">
      <w:r>
        <w:t xml:space="preserve">   - **Email Services:** Use email services (SMTP) to send notifications to users, such as low water level alerts.</w:t>
      </w:r>
    </w:p>
    <w:p w14:paraId="5F67AB8B" w14:textId="77777777" w:rsidR="00615D31" w:rsidRDefault="00615D31"/>
    <w:p w14:paraId="272CE038" w14:textId="77777777" w:rsidR="00615D31" w:rsidRDefault="00615D31">
      <w:r>
        <w:t>9. **Data Visualization:**</w:t>
      </w:r>
    </w:p>
    <w:p w14:paraId="7FA28D52" w14:textId="77777777" w:rsidR="00615D31" w:rsidRDefault="00615D31">
      <w:r>
        <w:t xml:space="preserve">   - **Data Visualization Libraries:** Employ data visualization libraries such as D3.js or </w:t>
      </w:r>
      <w:proofErr w:type="spellStart"/>
      <w:r>
        <w:t>Chart.js</w:t>
      </w:r>
      <w:proofErr w:type="spellEnd"/>
      <w:r>
        <w:t xml:space="preserve"> to display real-time data and statistics about the water fountain.</w:t>
      </w:r>
    </w:p>
    <w:p w14:paraId="1A147FD9" w14:textId="77777777" w:rsidR="00615D31" w:rsidRDefault="00615D31"/>
    <w:p w14:paraId="1F796174" w14:textId="77777777" w:rsidR="00615D31" w:rsidRDefault="00615D31">
      <w:r>
        <w:lastRenderedPageBreak/>
        <w:t>10. **Mobile App (Optional):**</w:t>
      </w:r>
    </w:p>
    <w:p w14:paraId="0E9C6CC5" w14:textId="6633707B" w:rsidR="00615D31" w:rsidRDefault="00615D31">
      <w:r>
        <w:t xml:space="preserve">    - If you want a mobile application for controlling the smart water fountain, use web technologies such as React Native, Flutter, or a combination of native technologies (Swift, </w:t>
      </w:r>
      <w:proofErr w:type="spellStart"/>
      <w:r>
        <w:t>Kotlin</w:t>
      </w:r>
      <w:proofErr w:type="spellEnd"/>
      <w:r>
        <w:t>) to build the app.</w:t>
      </w:r>
    </w:p>
    <w:p w14:paraId="22057BF0" w14:textId="77777777" w:rsidR="00615D31" w:rsidRDefault="00615D31"/>
    <w:p w14:paraId="47706CC5" w14:textId="1A4DF513" w:rsidR="00615D31" w:rsidRDefault="00C01FFF">
      <w:r>
        <w:rPr>
          <w:noProof/>
        </w:rPr>
        <w:drawing>
          <wp:anchor distT="0" distB="0" distL="114300" distR="114300" simplePos="0" relativeHeight="251662336" behindDoc="0" locked="0" layoutInCell="1" allowOverlap="1" wp14:anchorId="1677712C" wp14:editId="4259E8F9">
            <wp:simplePos x="0" y="0"/>
            <wp:positionH relativeFrom="column">
              <wp:posOffset>73660</wp:posOffset>
            </wp:positionH>
            <wp:positionV relativeFrom="paragraph">
              <wp:posOffset>1457325</wp:posOffset>
            </wp:positionV>
            <wp:extent cx="3102610" cy="227330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D31">
        <w:t xml:space="preserve">These web development technologies are used in various components of your smart water fountain </w:t>
      </w:r>
      <w:proofErr w:type="spellStart"/>
      <w:r w:rsidR="00615D31">
        <w:t>IoT</w:t>
      </w:r>
      <w:proofErr w:type="spellEnd"/>
      <w:r w:rsidR="00615D31">
        <w:t xml:space="preserve"> project to enable user interaction, real-time monitoring, and data management. The specific technologies you choose will depend on your project’s requirements and your development team’s expertise.</w:t>
      </w:r>
    </w:p>
    <w:p w14:paraId="7ACFBC81" w14:textId="77777777" w:rsidR="00E309E1" w:rsidRDefault="00E309E1"/>
    <w:p w14:paraId="15695F3E" w14:textId="7DC21935" w:rsidR="00E309E1" w:rsidRDefault="00E309E1"/>
    <w:sectPr w:rsidR="00E309E1">
      <w:footerReference w:type="default" r:id="rId9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3E84" w14:textId="77777777" w:rsidR="00AF041D" w:rsidRDefault="00AF041D">
      <w:pPr>
        <w:spacing w:line="240" w:lineRule="auto"/>
      </w:pPr>
      <w:r>
        <w:separator/>
      </w:r>
    </w:p>
    <w:p w14:paraId="0D381D9B" w14:textId="77777777" w:rsidR="00AF041D" w:rsidRDefault="00AF041D"/>
  </w:endnote>
  <w:endnote w:type="continuationSeparator" w:id="0">
    <w:p w14:paraId="3E596921" w14:textId="77777777" w:rsidR="00AF041D" w:rsidRDefault="00AF041D">
      <w:pPr>
        <w:spacing w:line="240" w:lineRule="auto"/>
      </w:pPr>
      <w:r>
        <w:continuationSeparator/>
      </w:r>
    </w:p>
    <w:p w14:paraId="0722FEFE" w14:textId="77777777" w:rsidR="00AF041D" w:rsidRDefault="00AF0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783854A9" w14:textId="77777777" w:rsidR="005265C1" w:rsidRDefault="001533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C76FC" w14:textId="77777777" w:rsidR="00AF041D" w:rsidRDefault="00AF041D">
      <w:pPr>
        <w:spacing w:line="240" w:lineRule="auto"/>
      </w:pPr>
      <w:r>
        <w:separator/>
      </w:r>
    </w:p>
    <w:p w14:paraId="619D6847" w14:textId="77777777" w:rsidR="00AF041D" w:rsidRDefault="00AF041D"/>
  </w:footnote>
  <w:footnote w:type="continuationSeparator" w:id="0">
    <w:p w14:paraId="644C0A7C" w14:textId="77777777" w:rsidR="00AF041D" w:rsidRDefault="00AF041D">
      <w:pPr>
        <w:spacing w:line="240" w:lineRule="auto"/>
      </w:pPr>
      <w:r>
        <w:continuationSeparator/>
      </w:r>
    </w:p>
    <w:p w14:paraId="543B18D4" w14:textId="77777777" w:rsidR="00AF041D" w:rsidRDefault="00AF041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1D"/>
    <w:rsid w:val="00006A3B"/>
    <w:rsid w:val="000A3DFD"/>
    <w:rsid w:val="002C3B79"/>
    <w:rsid w:val="004C0870"/>
    <w:rsid w:val="005265C1"/>
    <w:rsid w:val="00575F45"/>
    <w:rsid w:val="00615D31"/>
    <w:rsid w:val="00957414"/>
    <w:rsid w:val="00A45EE7"/>
    <w:rsid w:val="00AF041D"/>
    <w:rsid w:val="00B201D7"/>
    <w:rsid w:val="00B44B0C"/>
    <w:rsid w:val="00C01FFF"/>
    <w:rsid w:val="00D762D3"/>
    <w:rsid w:val="00E309E1"/>
    <w:rsid w:val="00E85F01"/>
    <w:rsid w:val="00F30D0D"/>
    <w:rsid w:val="00F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A51409"/>
  <w15:chartTrackingRefBased/>
  <w15:docId w15:val="{0DE7D508-6348-C046-A2BF-58D9BFDF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40EA189-94B4-2E4C-B59B-DB66A55482B6%7dtf50002003.dotx" TargetMode="External" 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%7b940EA189-94B4-2E4C-B59B-DB66A55482B6%7dtf50002003.dotx</Template>
  <TotalTime>0</TotalTime>
  <Pages>14</Pages>
  <Words>1573</Words>
  <Characters>8971</Characters>
  <Application>Microsoft Office Word</Application>
  <DocSecurity>0</DocSecurity>
  <Lines>74</Lines>
  <Paragraphs>21</Paragraphs>
  <ScaleCrop>false</ScaleCrop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BME</dc:creator>
  <cp:keywords/>
  <dc:description/>
  <cp:lastModifiedBy>Nithish BME</cp:lastModifiedBy>
  <cp:revision>2</cp:revision>
  <dcterms:created xsi:type="dcterms:W3CDTF">2023-10-26T06:23:00Z</dcterms:created>
  <dcterms:modified xsi:type="dcterms:W3CDTF">2023-10-26T06:23:00Z</dcterms:modified>
</cp:coreProperties>
</file>